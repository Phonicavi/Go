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YaHei UI" w:eastAsia="Microsoft YaHei UI" w:hAnsi="Microsoft YaHei UI"/>
          <w:color w:val="595959" w:themeColor="text1" w:themeTint="A6"/>
          <w:sz w:val="21"/>
        </w:rPr>
        <w:id w:val="-1290352585"/>
        <w:docPartObj>
          <w:docPartGallery w:val="Cover Pages"/>
          <w:docPartUnique/>
        </w:docPartObj>
      </w:sdtPr>
      <w:sdtEndPr>
        <w:rPr>
          <w:sz w:val="16"/>
        </w:rPr>
      </w:sdtEndPr>
      <w:sdtContent>
        <w:p w:rsidR="00CA65E4" w:rsidRDefault="00CA65E4">
          <w:pPr>
            <w:pStyle w:val="a1"/>
            <w:rPr>
              <w:rFonts w:ascii="Microsoft YaHei UI" w:eastAsia="Microsoft YaHei UI" w:hAnsi="Microsoft YaHei UI"/>
              <w:color w:val="595959" w:themeColor="text1" w:themeTint="A6"/>
              <w:sz w:val="21"/>
            </w:rPr>
          </w:pPr>
        </w:p>
        <w:p w:rsidR="00CA65E4" w:rsidRDefault="00CA65E4">
          <w:pPr>
            <w:pStyle w:val="a1"/>
            <w:rPr>
              <w:rFonts w:ascii="Microsoft YaHei UI" w:eastAsia="Microsoft YaHei UI" w:hAnsi="Microsoft YaHei UI"/>
              <w:color w:val="595959" w:themeColor="text1" w:themeTint="A6"/>
              <w:sz w:val="21"/>
            </w:rPr>
          </w:pPr>
        </w:p>
        <w:p w:rsidR="00CA65E4" w:rsidRDefault="00CA65E4">
          <w:pPr>
            <w:pStyle w:val="a1"/>
            <w:rPr>
              <w:rFonts w:ascii="Microsoft YaHei UI" w:eastAsia="Microsoft YaHei UI" w:hAnsi="Microsoft YaHei UI"/>
              <w:sz w:val="21"/>
            </w:rPr>
          </w:pPr>
          <w:r w:rsidRPr="00D75AA9">
            <w:rPr>
              <w:rFonts w:ascii="Microsoft YaHei UI" w:eastAsia="Microsoft YaHei UI" w:hAnsi="Microsoft YaHei UI"/>
              <w:noProof/>
              <w:sz w:val="16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4629121C" wp14:editId="30A886CD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7108825</wp:posOffset>
                    </wp:positionV>
                    <wp:extent cx="3943350" cy="265176"/>
                    <wp:effectExtent l="0" t="0" r="7620" b="0"/>
                    <wp:wrapSquare wrapText="bothSides"/>
                    <wp:docPr id="20" name="文本框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83569" w:rsidRPr="00D75AA9" w:rsidRDefault="00083569">
                                <w:pPr>
                                  <w:pStyle w:val="a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  <w:sdt>
                                  <w:sdtPr>
                                    <w:rPr>
                                      <w:rFonts w:ascii="Microsoft YaHei UI" w:eastAsia="Microsoft YaHei UI" w:hAnsi="Microsoft YaHei UI"/>
                                    </w:rPr>
                                    <w:alias w:val="姓名"/>
                                    <w:tag w:val=""/>
                                    <w:id w:val="-1627461318"/>
                                    <w:placeholder>
                                      <w:docPart w:val="59800E0360C14625AF555EB6D82F0AD2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Microsoft YaHei UI" w:eastAsia="Microsoft YaHei UI" w:hAnsi="Microsoft YaHei UI" w:hint="eastAsia"/>
                                      </w:rPr>
                                      <w:t>张哲慧</w:t>
                                    </w:r>
                                  </w:sdtContent>
                                </w:sdt>
                                <w:r w:rsidRPr="00D75AA9">
                                  <w:rPr>
                                    <w:rFonts w:ascii="Microsoft YaHei UI" w:eastAsia="Microsoft YaHei UI" w:hAnsi="Microsoft YaHei UI"/>
                                    <w:lang w:val="zh-CN"/>
                                  </w:rPr>
                                  <w:t> | </w:t>
                                </w:r>
                                <w:sdt>
                                  <w:sdtPr>
                                    <w:rPr>
                                      <w:rFonts w:ascii="Microsoft YaHei UI" w:eastAsia="Microsoft YaHei UI" w:hAnsi="Microsoft YaHei UI"/>
                                    </w:rPr>
                                    <w:alias w:val="课程标题"/>
                                    <w:tag w:val=""/>
                                    <w:id w:val="-714501735"/>
                                    <w:placeholder>
                                      <w:docPart w:val="28D83FDAF0B74A89AD636B618EE6360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Microsoft YaHei UI" w:eastAsia="Microsoft YaHei UI" w:hAnsi="Microsoft YaHei UI" w:hint="eastAsia"/>
                                      </w:rPr>
                                      <w:t>5</w:t>
                                    </w:r>
                                    <w:r>
                                      <w:rPr>
                                        <w:rFonts w:ascii="Microsoft YaHei UI" w:eastAsia="Microsoft YaHei UI" w:hAnsi="Microsoft YaHei UI"/>
                                      </w:rPr>
                                      <w:t>120309056</w:t>
                                    </w:r>
                                  </w:sdtContent>
                                </w:sdt>
                                <w:r w:rsidRPr="00D75AA9">
                                  <w:rPr>
                                    <w:rFonts w:ascii="Microsoft YaHei UI" w:eastAsia="Microsoft YaHei UI" w:hAnsi="Microsoft YaHei UI"/>
                                    <w:lang w:val="zh-CN"/>
                                  </w:rPr>
                                  <w:t> | </w:t>
                                </w:r>
                                <w:sdt>
                                  <w:sdtPr>
                                    <w:rPr>
                                      <w:rFonts w:ascii="Microsoft YaHei UI" w:eastAsia="Microsoft YaHei UI" w:hAnsi="Microsoft YaHei UI"/>
                                    </w:rPr>
                                    <w:alias w:val="日期"/>
                                    <w:tag w:val=""/>
                                    <w:id w:val="864946"/>
                                    <w:placeholder>
                                      <w:docPart w:val="5A4205706CB345F7BE7DCA37CDAD1DA0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1-17T00:00:00Z">
                                      <w:dateFormat w:val="yyyy'年'M'月'd'日'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rFonts w:ascii="Microsoft YaHei UI" w:eastAsia="Microsoft YaHei UI" w:hAnsi="Microsoft YaHei UI" w:hint="eastAsia"/>
                                      </w:rPr>
                                      <w:t>2015年1月17日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9121C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0" o:spid="_x0000_s1026" type="#_x0000_t202" style="position:absolute;margin-left:0;margin-top:559.75pt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" o:allowoverlap="f" filled="f" stroked="f" strokeweight=".5pt">
                    <v:textbox style="mso-fit-shape-to-text:t" inset="0,,0">
                      <w:txbxContent>
                        <w:p w:rsidR="00083569" w:rsidRPr="00D75AA9" w:rsidRDefault="00083569">
                          <w:pPr>
                            <w:pStyle w:val="a"/>
                            <w:rPr>
                              <w:rFonts w:ascii="Microsoft YaHei UI" w:eastAsia="Microsoft YaHei UI" w:hAnsi="Microsoft YaHei UI"/>
                            </w:rPr>
                          </w:pPr>
                          <w:sdt>
                            <w:sdtPr>
                              <w:rPr>
                                <w:rFonts w:ascii="Microsoft YaHei UI" w:eastAsia="Microsoft YaHei UI" w:hAnsi="Microsoft YaHei UI"/>
                              </w:rPr>
                              <w:alias w:val="姓名"/>
                              <w:tag w:val=""/>
                              <w:id w:val="-1627461318"/>
                              <w:placeholder>
                                <w:docPart w:val="59800E0360C14625AF555EB6D82F0AD2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Microsoft YaHei UI" w:eastAsia="Microsoft YaHei UI" w:hAnsi="Microsoft YaHei UI" w:hint="eastAsia"/>
                                </w:rPr>
                                <w:t>张哲慧</w:t>
                              </w:r>
                            </w:sdtContent>
                          </w:sdt>
                          <w:r w:rsidRPr="00D75AA9">
                            <w:rPr>
                              <w:rFonts w:ascii="Microsoft YaHei UI" w:eastAsia="Microsoft YaHei UI" w:hAnsi="Microsoft YaHei UI"/>
                              <w:lang w:val="zh-CN"/>
                            </w:rPr>
                            <w:t> | </w:t>
                          </w:r>
                          <w:sdt>
                            <w:sdtPr>
                              <w:rPr>
                                <w:rFonts w:ascii="Microsoft YaHei UI" w:eastAsia="Microsoft YaHei UI" w:hAnsi="Microsoft YaHei UI"/>
                              </w:rPr>
                              <w:alias w:val="课程标题"/>
                              <w:tag w:val=""/>
                              <w:id w:val="-714501735"/>
                              <w:placeholder>
                                <w:docPart w:val="28D83FDAF0B74A89AD636B618EE6360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Microsoft YaHei UI" w:eastAsia="Microsoft YaHei UI" w:hAnsi="Microsoft YaHei UI" w:hint="eastAsia"/>
                                </w:rPr>
                                <w:t>5</w:t>
                              </w:r>
                              <w:r>
                                <w:rPr>
                                  <w:rFonts w:ascii="Microsoft YaHei UI" w:eastAsia="Microsoft YaHei UI" w:hAnsi="Microsoft YaHei UI"/>
                                </w:rPr>
                                <w:t>120309056</w:t>
                              </w:r>
                            </w:sdtContent>
                          </w:sdt>
                          <w:r w:rsidRPr="00D75AA9">
                            <w:rPr>
                              <w:rFonts w:ascii="Microsoft YaHei UI" w:eastAsia="Microsoft YaHei UI" w:hAnsi="Microsoft YaHei UI"/>
                              <w:lang w:val="zh-CN"/>
                            </w:rPr>
                            <w:t> | </w:t>
                          </w:r>
                          <w:sdt>
                            <w:sdtPr>
                              <w:rPr>
                                <w:rFonts w:ascii="Microsoft YaHei UI" w:eastAsia="Microsoft YaHei UI" w:hAnsi="Microsoft YaHei UI"/>
                              </w:rPr>
                              <w:alias w:val="日期"/>
                              <w:tag w:val=""/>
                              <w:id w:val="864946"/>
                              <w:placeholder>
                                <w:docPart w:val="5A4205706CB345F7BE7DCA37CDAD1DA0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1-17T00:00:00Z">
                                <w:dateFormat w:val="yyyy'年'M'月'd'日'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rFonts w:ascii="Microsoft YaHei UI" w:eastAsia="Microsoft YaHei UI" w:hAnsi="Microsoft YaHei UI" w:hint="eastAsia"/>
                                </w:rPr>
                                <w:t>2015年1月17日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rFonts w:ascii="Microsoft YaHei UI" w:eastAsia="Microsoft YaHei UI" w:hAnsi="Microsoft YaHei UI" w:hint="eastAsia"/>
              <w:sz w:val="21"/>
            </w:rPr>
            <w:t xml:space="preserve">                                             </w:t>
          </w:r>
        </w:p>
        <w:p w:rsidR="00CA65E4" w:rsidRDefault="00CA65E4">
          <w:pPr>
            <w:pStyle w:val="a1"/>
            <w:rPr>
              <w:rFonts w:ascii="Microsoft YaHei UI" w:eastAsia="Microsoft YaHei UI" w:hAnsi="Microsoft YaHei UI"/>
              <w:sz w:val="21"/>
            </w:rPr>
          </w:pPr>
          <w:r w:rsidRPr="00D75AA9">
            <w:rPr>
              <w:rFonts w:ascii="Microsoft YaHei UI" w:eastAsia="Microsoft YaHei UI" w:hAnsi="Microsoft YaHei UI"/>
              <w:noProof/>
              <w:sz w:val="16"/>
            </w:rPr>
            <w:drawing>
              <wp:anchor distT="0" distB="0" distL="114300" distR="114300" simplePos="0" relativeHeight="251659264" behindDoc="1" locked="0" layoutInCell="1" allowOverlap="0" wp14:anchorId="7CC25C51" wp14:editId="475C940C">
                <wp:simplePos x="0" y="0"/>
                <wp:positionH relativeFrom="margin">
                  <wp:posOffset>333375</wp:posOffset>
                </wp:positionH>
                <wp:positionV relativeFrom="margin">
                  <wp:posOffset>883920</wp:posOffset>
                </wp:positionV>
                <wp:extent cx="4615180" cy="3352800"/>
                <wp:effectExtent l="19050" t="0" r="13970" b="971550"/>
                <wp:wrapSquare wrapText="bothSides"/>
                <wp:docPr id="22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5180" cy="335280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D75AA9">
            <w:rPr>
              <w:rFonts w:ascii="Microsoft YaHei UI" w:eastAsia="Microsoft YaHei UI" w:hAnsi="Microsoft YaHei UI"/>
              <w:noProof/>
              <w:sz w:val="16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33498AD0" wp14:editId="275F0DA1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5663565</wp:posOffset>
                    </wp:positionV>
                    <wp:extent cx="3943350" cy="1325880"/>
                    <wp:effectExtent l="0" t="0" r="7620" b="10795"/>
                    <wp:wrapSquare wrapText="bothSides"/>
                    <wp:docPr id="21" name="文本框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Microsoft YaHei UI" w:eastAsia="Microsoft YaHei UI" w:hAnsi="Microsoft YaHei UI"/>
                                  </w:rPr>
                                  <w:alias w:val="标题"/>
                                  <w:tag w:val=""/>
                                  <w:id w:val="-1669702787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083569" w:rsidRPr="00D75AA9" w:rsidRDefault="00083569">
                                    <w:pPr>
                                      <w:pStyle w:val="Title"/>
                                      <w:rPr>
                                        <w:rFonts w:ascii="Microsoft YaHei UI" w:eastAsia="Microsoft YaHei UI" w:hAnsi="Microsoft YaHei UI"/>
                                      </w:rPr>
                                    </w:pPr>
                                    <w:r>
                                      <w:rPr>
                                        <w:rFonts w:ascii="Microsoft YaHei UI" w:eastAsia="Microsoft YaHei UI" w:hAnsi="Microsoft YaHei UI" w:hint="eastAsia"/>
                                      </w:rPr>
                                      <w:t>人工智能课程报告</w:t>
                                    </w:r>
                                  </w:p>
                                </w:sdtContent>
                              </w:sdt>
                              <w:p w:rsidR="00083569" w:rsidRPr="00D75AA9" w:rsidRDefault="00083569">
                                <w:pPr>
                                  <w:pStyle w:val="Subtitle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  <w:sdt>
                                  <w:sdtPr>
                                    <w:rPr>
                                      <w:rFonts w:ascii="Microsoft YaHei UI" w:eastAsia="Microsoft YaHei UI" w:hAnsi="Microsoft YaHei UI"/>
                                    </w:rPr>
                                    <w:alias w:val="副标题"/>
                                    <w:tag w:val=""/>
                                    <w:id w:val="54364445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Microsoft YaHei UI" w:eastAsia="Microsoft YaHei UI" w:hAnsi="Microsoft YaHei UI" w:hint="eastAsia"/>
                                      </w:rPr>
                                      <w:t>个人部分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98AD0" id="文本框 21" o:spid="_x0000_s1027" type="#_x0000_t202" style="position:absolute;margin-left:0;margin-top:445.95pt;width:310.5pt;height:104.4pt;z-index:251661312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Microsoft YaHei UI" w:eastAsia="Microsoft YaHei UI" w:hAnsi="Microsoft YaHei UI"/>
                            </w:rPr>
                            <w:alias w:val="标题"/>
                            <w:tag w:val=""/>
                            <w:id w:val="-166970278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083569" w:rsidRPr="00D75AA9" w:rsidRDefault="00083569">
                              <w:pPr>
                                <w:pStyle w:val="Title"/>
                                <w:rPr>
                                  <w:rFonts w:ascii="Microsoft YaHei UI" w:eastAsia="Microsoft YaHei UI" w:hAnsi="Microsoft YaHei UI"/>
                                </w:rPr>
                              </w:pPr>
                              <w:r>
                                <w:rPr>
                                  <w:rFonts w:ascii="Microsoft YaHei UI" w:eastAsia="Microsoft YaHei UI" w:hAnsi="Microsoft YaHei UI" w:hint="eastAsia"/>
                                </w:rPr>
                                <w:t>人工智能课程报告</w:t>
                              </w:r>
                            </w:p>
                          </w:sdtContent>
                        </w:sdt>
                        <w:p w:rsidR="00083569" w:rsidRPr="00D75AA9" w:rsidRDefault="00083569">
                          <w:pPr>
                            <w:pStyle w:val="Subtitle"/>
                            <w:rPr>
                              <w:rFonts w:ascii="Microsoft YaHei UI" w:eastAsia="Microsoft YaHei UI" w:hAnsi="Microsoft YaHei UI"/>
                            </w:rPr>
                          </w:pPr>
                          <w:sdt>
                            <w:sdtPr>
                              <w:rPr>
                                <w:rFonts w:ascii="Microsoft YaHei UI" w:eastAsia="Microsoft YaHei UI" w:hAnsi="Microsoft YaHei UI"/>
                              </w:rPr>
                              <w:alias w:val="副标题"/>
                              <w:tag w:val=""/>
                              <w:id w:val="54364445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Microsoft YaHei UI" w:eastAsia="Microsoft YaHei UI" w:hAnsi="Microsoft YaHei UI" w:hint="eastAsia"/>
                                </w:rPr>
                                <w:t>个人部分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rFonts w:ascii="Microsoft YaHei UI" w:eastAsia="Microsoft YaHei UI" w:hAnsi="Microsoft YaHei UI" w:hint="eastAsia"/>
              <w:sz w:val="21"/>
            </w:rPr>
            <w:t xml:space="preserve">             </w:t>
          </w:r>
        </w:p>
        <w:p w:rsidR="00CA65E4" w:rsidRDefault="00CA65E4" w:rsidP="00CA65E4">
          <w:pPr>
            <w:pStyle w:val="a1"/>
            <w:rPr>
              <w:rFonts w:ascii="Microsoft YaHei UI" w:eastAsia="Microsoft YaHei UI" w:hAnsi="Microsoft YaHei UI"/>
              <w:sz w:val="21"/>
            </w:rPr>
          </w:pPr>
          <w:r>
            <w:rPr>
              <w:rStyle w:val="FootnoteReference"/>
              <w:rFonts w:ascii="Microsoft YaHei UI" w:eastAsia="Microsoft YaHei UI" w:hAnsi="Microsoft YaHei UI"/>
              <w:sz w:val="21"/>
            </w:rPr>
            <w:footnoteReference w:id="1"/>
          </w:r>
        </w:p>
        <w:p w:rsidR="006C6E5E" w:rsidRPr="00D75AA9" w:rsidRDefault="006C6E5E">
          <w:pPr>
            <w:pStyle w:val="a1"/>
            <w:rPr>
              <w:rFonts w:ascii="Microsoft YaHei UI" w:eastAsia="Microsoft YaHei UI" w:hAnsi="Microsoft YaHei UI"/>
              <w:sz w:val="21"/>
            </w:rPr>
          </w:pPr>
        </w:p>
        <w:p w:rsidR="006C6E5E" w:rsidRPr="00D75AA9" w:rsidRDefault="001C6DE1">
          <w:pPr>
            <w:rPr>
              <w:rFonts w:ascii="Microsoft YaHei UI" w:eastAsia="Microsoft YaHei UI" w:hAnsi="Microsoft YaHei UI"/>
              <w:sz w:val="16"/>
            </w:rPr>
          </w:pPr>
          <w:r w:rsidRPr="00D75AA9">
            <w:rPr>
              <w:rFonts w:ascii="Microsoft YaHei UI" w:eastAsia="Microsoft YaHei UI" w:hAnsi="Microsoft YaHei UI"/>
              <w:sz w:val="16"/>
            </w:rPr>
            <w:br w:type="page"/>
          </w:r>
        </w:p>
      </w:sdtContent>
    </w:sdt>
    <w:sdt>
      <w:sdtPr>
        <w:id w:val="-838920191"/>
        <w:docPartObj>
          <w:docPartGallery w:val="Table of Contents"/>
          <w:docPartUnique/>
        </w:docPartObj>
      </w:sdtPr>
      <w:sdtEndPr>
        <w:rPr>
          <w:rFonts w:asciiTheme="minorHAnsi" w:eastAsia="微软雅黑" w:hAnsiTheme="minorHAnsi" w:cstheme="minorBidi"/>
          <w:b/>
          <w:bCs/>
          <w:noProof/>
          <w:color w:val="595959" w:themeColor="text1" w:themeTint="A6"/>
          <w:sz w:val="20"/>
          <w:szCs w:val="20"/>
          <w:lang w:eastAsia="zh-CN"/>
        </w:rPr>
      </w:sdtEndPr>
      <w:sdtContent>
        <w:p w:rsidR="00EC514D" w:rsidRDefault="00EC514D">
          <w:pPr>
            <w:pStyle w:val="TOCHeading"/>
          </w:pPr>
          <w:r>
            <w:t>Contents</w:t>
          </w:r>
        </w:p>
        <w:p w:rsidR="00EC514D" w:rsidRDefault="00EC514D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304767" w:history="1">
            <w:r w:rsidRPr="00AA4259">
              <w:rPr>
                <w:rStyle w:val="Hyperlink"/>
                <w:rFonts w:hint="eastAsia"/>
                <w:noProof/>
              </w:rPr>
              <w:t>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_Toc409304767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14D" w:rsidRDefault="00EC514D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09304768" w:history="1">
            <w:r w:rsidRPr="00AA4259">
              <w:rPr>
                <w:rStyle w:val="Hyperlink"/>
                <w:rFonts w:hint="eastAsia"/>
                <w:noProof/>
              </w:rPr>
              <w:t>个人贡献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_Toc409304768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14D" w:rsidRDefault="00EC514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09304769" w:history="1">
            <w:r w:rsidRPr="00AA4259">
              <w:rPr>
                <w:rStyle w:val="Hyperlink"/>
                <w:noProof/>
              </w:rPr>
              <w:t>UCT-RAVE</w:t>
            </w:r>
            <w:r w:rsidRPr="00AA4259">
              <w:rPr>
                <w:rStyle w:val="Hyperlink"/>
                <w:rFonts w:hint="eastAsia"/>
                <w:noProof/>
              </w:rPr>
              <w:t>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_Toc409304769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14D" w:rsidRDefault="00EC514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09304770" w:history="1">
            <w:r w:rsidRPr="00AA4259">
              <w:rPr>
                <w:rStyle w:val="Hyperlink"/>
                <w:rFonts w:hint="eastAsia"/>
                <w:noProof/>
              </w:rPr>
              <w:t>策略优化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_Toc409304770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14D" w:rsidRDefault="00EC514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09304771" w:history="1">
            <w:r w:rsidRPr="00AA4259">
              <w:rPr>
                <w:rStyle w:val="Hyperlink"/>
                <w:noProof/>
              </w:rPr>
              <w:t>uct</w:t>
            </w:r>
            <w:r w:rsidRPr="00AA4259">
              <w:rPr>
                <w:rStyle w:val="Hyperlink"/>
                <w:rFonts w:hint="eastAsia"/>
                <w:noProof/>
              </w:rPr>
              <w:t>公式优化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_Toc409304771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14D" w:rsidRDefault="00EC514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09304772" w:history="1">
            <w:r w:rsidRPr="00AA4259">
              <w:rPr>
                <w:rStyle w:val="Hyperlink"/>
                <w:rFonts w:hint="eastAsia"/>
                <w:noProof/>
              </w:rPr>
              <w:t>测试与调试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_Toc409304772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14D" w:rsidRDefault="00EC514D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09304773" w:history="1">
            <w:r w:rsidRPr="00AA4259">
              <w:rPr>
                <w:rStyle w:val="Hyperlink"/>
                <w:rFonts w:hint="eastAsia"/>
                <w:noProof/>
              </w:rPr>
              <w:t>结果与反思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_Toc409304773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14D" w:rsidRDefault="00EC514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09304774" w:history="1">
            <w:r w:rsidRPr="00AA4259">
              <w:rPr>
                <w:rStyle w:val="Hyperlink"/>
                <w:rFonts w:hint="eastAsia"/>
                <w:noProof/>
              </w:rPr>
              <w:t>关于围棋</w:t>
            </w:r>
            <w:r w:rsidRPr="00AA4259">
              <w:rPr>
                <w:rStyle w:val="Hyperlink"/>
                <w:noProof/>
              </w:rPr>
              <w:t>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_Toc409304774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14D" w:rsidRDefault="00EC514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09304775" w:history="1">
            <w:r w:rsidRPr="00AA4259">
              <w:rPr>
                <w:rStyle w:val="Hyperlink"/>
                <w:rFonts w:hint="eastAsia"/>
                <w:noProof/>
              </w:rPr>
              <w:t>关于</w:t>
            </w:r>
            <w:r w:rsidRPr="00AA4259">
              <w:rPr>
                <w:rStyle w:val="Hyperlink"/>
                <w:noProof/>
              </w:rPr>
              <w:t>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_Toc409304775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14D" w:rsidRDefault="00EC514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09304776" w:history="1">
            <w:r w:rsidRPr="00AA4259">
              <w:rPr>
                <w:rStyle w:val="Hyperlink"/>
                <w:rFonts w:hint="eastAsia"/>
                <w:noProof/>
              </w:rPr>
              <w:t>关于优化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_Toc409304776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14D" w:rsidRDefault="00EC514D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09304777" w:history="1">
            <w:r w:rsidRPr="00AA4259">
              <w:rPr>
                <w:rStyle w:val="Hyperlink"/>
                <w:rFonts w:hint="eastAsia"/>
                <w:noProof/>
              </w:rPr>
              <w:t>感悟与思考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_Toc409304777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14D" w:rsidRDefault="00EC514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09304778" w:history="1">
            <w:r w:rsidRPr="00AA4259">
              <w:rPr>
                <w:rStyle w:val="Hyperlink"/>
                <w:rFonts w:hint="eastAsia"/>
                <w:noProof/>
              </w:rPr>
              <w:t>理论与实践的</w:t>
            </w:r>
            <w:r w:rsidRPr="00AA4259">
              <w:rPr>
                <w:rStyle w:val="Hyperlink"/>
                <w:noProof/>
              </w:rPr>
              <w:t>gap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_Toc409304778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14D" w:rsidRDefault="00EC514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09304779" w:history="1">
            <w:r w:rsidRPr="00AA4259">
              <w:rPr>
                <w:rStyle w:val="Hyperlink"/>
                <w:rFonts w:hint="eastAsia"/>
                <w:noProof/>
              </w:rPr>
              <w:t>看淡结果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_Toc409304779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14D" w:rsidRDefault="00EC514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09304780" w:history="1">
            <w:r w:rsidRPr="00AA4259">
              <w:rPr>
                <w:rStyle w:val="Hyperlink"/>
                <w:rFonts w:hint="eastAsia"/>
                <w:noProof/>
              </w:rPr>
              <w:t>竞争与合作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_Toc409304780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14D" w:rsidRDefault="00EC514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09304781" w:history="1">
            <w:r w:rsidRPr="00AA4259">
              <w:rPr>
                <w:rStyle w:val="Hyperlink"/>
                <w:rFonts w:hint="eastAsia"/>
                <w:noProof/>
              </w:rPr>
              <w:t>作为娘子军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_Toc409304781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14D" w:rsidRDefault="00EC514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09304782" w:history="1">
            <w:r w:rsidRPr="00AA4259">
              <w:rPr>
                <w:rStyle w:val="Hyperlink"/>
                <w:rFonts w:hint="eastAsia"/>
                <w:noProof/>
              </w:rPr>
              <w:t>真正的提高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_Toc409304782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14D" w:rsidRDefault="00EC514D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09304783" w:history="1">
            <w:r w:rsidRPr="00AA4259">
              <w:rPr>
                <w:rStyle w:val="Hyperlink"/>
                <w:rFonts w:hint="eastAsia"/>
                <w:noProof/>
              </w:rPr>
              <w:t>致谢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_Toc409304783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14D" w:rsidRDefault="00EC514D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09304784" w:history="1">
            <w:r w:rsidRPr="00AA4259">
              <w:rPr>
                <w:rStyle w:val="Hyperlink"/>
                <w:rFonts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_Toc409304784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14D" w:rsidRDefault="00EC514D">
          <w:r>
            <w:rPr>
              <w:b/>
              <w:bCs/>
              <w:noProof/>
            </w:rPr>
            <w:fldChar w:fldCharType="end"/>
          </w:r>
        </w:p>
      </w:sdtContent>
    </w:sdt>
    <w:p w:rsidR="00EC514D" w:rsidRDefault="00EC514D" w:rsidP="00D57C4E"/>
    <w:p w:rsidR="00D57C4E" w:rsidRDefault="00D57C4E" w:rsidP="00D57C4E">
      <w:pPr>
        <w:rPr>
          <w:rFonts w:hint="eastAsia"/>
        </w:rPr>
      </w:pPr>
    </w:p>
    <w:p w:rsidR="006C6E5E" w:rsidRDefault="00D5735F" w:rsidP="00D5735F">
      <w:pPr>
        <w:pStyle w:val="Heading1"/>
      </w:pPr>
      <w:bookmarkStart w:id="0" w:name="_Toc409304767"/>
      <w:r>
        <w:lastRenderedPageBreak/>
        <w:t>前言</w:t>
      </w:r>
      <w:bookmarkEnd w:id="0"/>
    </w:p>
    <w:p w:rsidR="00D5735F" w:rsidRDefault="00D5735F" w:rsidP="00D5735F">
      <w:pPr>
        <w:rPr>
          <w:rFonts w:hint="eastAsia"/>
        </w:rPr>
      </w:pPr>
      <w:r>
        <w:t>个人报告重点写个人贡献</w:t>
      </w:r>
      <w:r w:rsidR="004D78C9">
        <w:rPr>
          <w:rFonts w:hint="eastAsia"/>
        </w:rPr>
        <w:t>，</w:t>
      </w:r>
      <w:r w:rsidR="004D78C9">
        <w:t>结果与反思</w:t>
      </w:r>
      <w:r w:rsidR="004D78C9">
        <w:rPr>
          <w:rFonts w:hint="eastAsia"/>
        </w:rPr>
        <w:t>，</w:t>
      </w:r>
      <w:r w:rsidR="00BD062E">
        <w:rPr>
          <w:rFonts w:hint="eastAsia"/>
        </w:rPr>
        <w:t>感悟与</w:t>
      </w:r>
      <w:r w:rsidR="00BD062E">
        <w:t>体会</w:t>
      </w:r>
      <w:r w:rsidR="004D78C9">
        <w:t>三个部分</w:t>
      </w:r>
      <w:r>
        <w:rPr>
          <w:rFonts w:hint="eastAsia"/>
        </w:rPr>
        <w:t>，</w:t>
      </w:r>
      <w:r w:rsidR="009A7A2E">
        <w:t>个人贡献部分写了下自己做的事</w:t>
      </w:r>
      <w:r w:rsidR="009A7A2E">
        <w:rPr>
          <w:rFonts w:hint="eastAsia"/>
        </w:rPr>
        <w:t>，</w:t>
      </w:r>
      <w:r w:rsidR="004D78C9">
        <w:rPr>
          <w:rFonts w:hint="eastAsia"/>
        </w:rPr>
        <w:t>结果与反思讲了一下对于围棋</w:t>
      </w:r>
      <w:r w:rsidR="004D78C9">
        <w:rPr>
          <w:rFonts w:hint="eastAsia"/>
        </w:rPr>
        <w:t>AI</w:t>
      </w:r>
      <w:r w:rsidR="004D78C9">
        <w:rPr>
          <w:rFonts w:hint="eastAsia"/>
        </w:rPr>
        <w:t>的一些思考，</w:t>
      </w:r>
      <w:r w:rsidR="009A7A2E">
        <w:t>感悟部分则写了一些自己在这整个过程中产生的一些感想</w:t>
      </w:r>
      <w:r w:rsidR="009A7A2E">
        <w:rPr>
          <w:rFonts w:hint="eastAsia"/>
        </w:rPr>
        <w:t>。</w:t>
      </w:r>
      <w:r w:rsidR="00B171F6">
        <w:rPr>
          <w:rFonts w:hint="eastAsia"/>
        </w:rPr>
        <w:t>由于</w:t>
      </w:r>
      <w:r w:rsidR="00B171F6">
        <w:t>技术内容在小组报告里都介绍的比较全面了，所以这里侧重点就写</w:t>
      </w:r>
      <w:r w:rsidR="00B171F6">
        <w:rPr>
          <w:rFonts w:hint="eastAsia"/>
        </w:rPr>
        <w:t>自己</w:t>
      </w:r>
      <w:r w:rsidR="00B171F6">
        <w:t>的感悟和体会。</w:t>
      </w:r>
    </w:p>
    <w:p w:rsidR="00D5735F" w:rsidRDefault="00D5735F" w:rsidP="00D5735F">
      <w:pPr>
        <w:pStyle w:val="Heading1"/>
      </w:pPr>
      <w:bookmarkStart w:id="1" w:name="_Toc409304768"/>
      <w:r>
        <w:rPr>
          <w:rFonts w:hint="eastAsia"/>
        </w:rPr>
        <w:t>个人贡献</w:t>
      </w:r>
      <w:bookmarkEnd w:id="1"/>
    </w:p>
    <w:p w:rsidR="00D5735F" w:rsidRPr="00D5735F" w:rsidRDefault="00D5735F" w:rsidP="0007032F">
      <w:pPr>
        <w:pStyle w:val="Heading2"/>
      </w:pPr>
      <w:bookmarkStart w:id="2" w:name="_Toc409304769"/>
      <w:r w:rsidRPr="00D5735F">
        <w:t>UCT-RAVE</w:t>
      </w:r>
      <w:r w:rsidRPr="00D5735F">
        <w:t>实现</w:t>
      </w:r>
      <w:bookmarkEnd w:id="2"/>
    </w:p>
    <w:p w:rsidR="00D5735F" w:rsidRPr="00D5735F" w:rsidRDefault="00D5735F" w:rsidP="00D5735F">
      <w:r w:rsidRPr="00D5735F">
        <w:t>在</w:t>
      </w:r>
      <w:r w:rsidRPr="00D5735F">
        <w:t>UCT</w:t>
      </w:r>
      <w:r w:rsidRPr="00D5735F">
        <w:t>之余</w:t>
      </w:r>
      <w:r w:rsidRPr="00D5735F">
        <w:rPr>
          <w:rFonts w:hint="eastAsia"/>
        </w:rPr>
        <w:t>，</w:t>
      </w:r>
      <w:r w:rsidRPr="00D5735F">
        <w:t>我们还实现了最基本的</w:t>
      </w:r>
      <w:r w:rsidRPr="00D5735F">
        <w:t>AMAF</w:t>
      </w:r>
      <w:r w:rsidRPr="00D5735F">
        <w:t>方法</w:t>
      </w:r>
      <w:r w:rsidRPr="00D5735F">
        <w:rPr>
          <w:rFonts w:hint="eastAsia"/>
        </w:rPr>
        <w:t>。在基本调研之后，我们觉得</w:t>
      </w:r>
      <w:r w:rsidRPr="00D5735F">
        <w:rPr>
          <w:rFonts w:hint="eastAsia"/>
        </w:rPr>
        <w:t>UCT-RAVE</w:t>
      </w:r>
      <w:r w:rsidRPr="00D5735F">
        <w:rPr>
          <w:rFonts w:hint="eastAsia"/>
        </w:rPr>
        <w:t>方法应该可以提高围棋的战斗力，因此决定将其添加到现有的</w:t>
      </w:r>
      <w:r w:rsidRPr="00D5735F">
        <w:rPr>
          <w:rFonts w:hint="eastAsia"/>
        </w:rPr>
        <w:t>UCT</w:t>
      </w:r>
      <w:r w:rsidR="00EF440E">
        <w:rPr>
          <w:rFonts w:hint="eastAsia"/>
        </w:rPr>
        <w:t>中。</w:t>
      </w:r>
      <w:r w:rsidR="00EF440E">
        <w:t>因为毕竟通过</w:t>
      </w:r>
      <w:r w:rsidR="00EF440E">
        <w:t>UCT</w:t>
      </w:r>
      <w:r w:rsidR="00EF440E">
        <w:t>一是不能得到很多的数据，最开始我们的</w:t>
      </w:r>
      <w:r w:rsidR="00EF440E">
        <w:t>UCT</w:t>
      </w:r>
      <w:r w:rsidR="00EF440E">
        <w:t>模拟盘数</w:t>
      </w:r>
      <w:r w:rsidR="00EF440E">
        <w:rPr>
          <w:rFonts w:hint="eastAsia"/>
        </w:rPr>
        <w:t>只有</w:t>
      </w:r>
      <w:r w:rsidR="00EF440E">
        <w:t>一万多，而且</w:t>
      </w:r>
      <w:r w:rsidR="00EF440E">
        <w:rPr>
          <w:rFonts w:hint="eastAsia"/>
        </w:rPr>
        <w:t>收敛</w:t>
      </w:r>
      <w:r w:rsidR="00EF440E">
        <w:t>的也不够好，</w:t>
      </w:r>
      <w:r w:rsidRPr="00D5735F">
        <w:t>我通过修改原有代码</w:t>
      </w:r>
      <w:r w:rsidRPr="00D5735F">
        <w:rPr>
          <w:rFonts w:hint="eastAsia"/>
        </w:rPr>
        <w:t>，</w:t>
      </w:r>
      <w:r w:rsidRPr="00D5735F">
        <w:t>得到了数组实现的</w:t>
      </w:r>
      <w:r w:rsidRPr="00D5735F">
        <w:t>RAVE</w:t>
      </w:r>
      <w:r w:rsidRPr="00D5735F">
        <w:rPr>
          <w:rFonts w:hint="eastAsia"/>
        </w:rPr>
        <w:t>，</w:t>
      </w:r>
      <w:r w:rsidR="00FF185C">
        <w:rPr>
          <w:rFonts w:hint="eastAsia"/>
        </w:rPr>
        <w:t>具体实现方法已经在小组报告的技术实现部分做以阐述。</w:t>
      </w:r>
      <w:r w:rsidRPr="00D5735F">
        <w:t>但是发现这样和原有的节点结构就冲突</w:t>
      </w:r>
      <w:r w:rsidRPr="00D5735F">
        <w:rPr>
          <w:rFonts w:hint="eastAsia"/>
        </w:rPr>
        <w:t>了，而且在多线程中，数组结构会因为读写冲突报错，当时检测了一下单线程状态下的</w:t>
      </w:r>
      <w:r w:rsidRPr="00D5735F">
        <w:rPr>
          <w:rFonts w:hint="eastAsia"/>
        </w:rPr>
        <w:t>UCT-RAVE</w:t>
      </w:r>
      <w:r w:rsidRPr="00D5735F">
        <w:rPr>
          <w:rFonts w:hint="eastAsia"/>
        </w:rPr>
        <w:t>的表现，差强人意，所以最后在实际对战中就放弃了这一块。</w:t>
      </w:r>
    </w:p>
    <w:p w:rsidR="00D5735F" w:rsidRPr="00D5735F" w:rsidRDefault="00D5735F" w:rsidP="0007032F">
      <w:pPr>
        <w:pStyle w:val="Heading2"/>
      </w:pPr>
      <w:bookmarkStart w:id="3" w:name="_Toc409304770"/>
      <w:r w:rsidRPr="00D5735F">
        <w:rPr>
          <w:rFonts w:hint="eastAsia"/>
        </w:rPr>
        <w:t>策略优化</w:t>
      </w:r>
      <w:bookmarkEnd w:id="3"/>
    </w:p>
    <w:p w:rsidR="00D5735F" w:rsidRPr="00D5735F" w:rsidRDefault="00D5735F" w:rsidP="00D5735F">
      <w:pPr>
        <w:rPr>
          <w:rFonts w:hint="eastAsia"/>
        </w:rPr>
      </w:pPr>
      <w:r w:rsidRPr="00D5735F">
        <w:t>策略优化是在</w:t>
      </w:r>
      <w:r w:rsidRPr="00D5735F">
        <w:t>uct</w:t>
      </w:r>
      <w:r w:rsidRPr="00D5735F">
        <w:t>搜索中</w:t>
      </w:r>
      <w:r w:rsidRPr="00D5735F">
        <w:rPr>
          <w:rFonts w:hint="eastAsia"/>
        </w:rPr>
        <w:t>，</w:t>
      </w:r>
      <w:r w:rsidRPr="00D5735F">
        <w:t>为了增强模拟对战的真实性</w:t>
      </w:r>
      <w:r w:rsidRPr="00D5735F">
        <w:rPr>
          <w:rFonts w:hint="eastAsia"/>
        </w:rPr>
        <w:t>、</w:t>
      </w:r>
      <w:r w:rsidRPr="00D5735F">
        <w:t>有效性</w:t>
      </w:r>
      <w:r w:rsidRPr="00D5735F">
        <w:rPr>
          <w:rFonts w:hint="eastAsia"/>
        </w:rPr>
        <w:t>，</w:t>
      </w:r>
      <w:r w:rsidRPr="00D5735F">
        <w:t>双方对战所采取的策略</w:t>
      </w:r>
      <w:r w:rsidRPr="00D5735F">
        <w:rPr>
          <w:rFonts w:hint="eastAsia"/>
        </w:rPr>
        <w:t>，</w:t>
      </w:r>
      <w:r w:rsidRPr="00D5735F">
        <w:t>我通过查阅相关资料</w:t>
      </w:r>
      <w:r w:rsidRPr="00D5735F">
        <w:rPr>
          <w:rFonts w:hint="eastAsia"/>
        </w:rPr>
        <w:t>，</w:t>
      </w:r>
      <w:r w:rsidRPr="00D5735F">
        <w:t>根据文献中总结的策略优化经验</w:t>
      </w:r>
      <w:r w:rsidRPr="00D5735F">
        <w:rPr>
          <w:rFonts w:hint="eastAsia"/>
        </w:rPr>
        <w:t>，</w:t>
      </w:r>
      <w:r w:rsidRPr="00D5735F">
        <w:t>敲定了</w:t>
      </w:r>
      <w:r w:rsidRPr="00D5735F">
        <w:t>hane</w:t>
      </w:r>
      <w:r w:rsidRPr="00D5735F">
        <w:rPr>
          <w:rFonts w:hint="eastAsia"/>
        </w:rPr>
        <w:t>、</w:t>
      </w:r>
      <w:r w:rsidRPr="00D5735F">
        <w:t>cut</w:t>
      </w:r>
      <w:r w:rsidRPr="00D5735F">
        <w:rPr>
          <w:rFonts w:hint="eastAsia"/>
        </w:rPr>
        <w:t>、</w:t>
      </w:r>
      <w:r w:rsidRPr="00D5735F">
        <w:t>border</w:t>
      </w:r>
      <w:r w:rsidRPr="00D5735F">
        <w:rPr>
          <w:rFonts w:hint="eastAsia"/>
        </w:rPr>
        <w:t>等</w:t>
      </w:r>
      <w:r w:rsidRPr="00D5735F">
        <w:rPr>
          <w:rFonts w:hint="eastAsia"/>
        </w:rPr>
        <w:t>pattern</w:t>
      </w:r>
      <w:r w:rsidR="00EF440E">
        <w:rPr>
          <w:rFonts w:hint="eastAsia"/>
        </w:rPr>
        <w:t>[</w:t>
      </w:r>
      <w:r w:rsidR="00EF440E">
        <w:t>2</w:t>
      </w:r>
      <w:r w:rsidR="00EF440E">
        <w:rPr>
          <w:rFonts w:hint="eastAsia"/>
        </w:rPr>
        <w:t>]</w:t>
      </w:r>
      <w:r w:rsidRPr="00D5735F">
        <w:rPr>
          <w:rFonts w:hint="eastAsia"/>
        </w:rPr>
        <w:t>和，</w:t>
      </w:r>
      <w:r w:rsidRPr="00D5735F">
        <w:rPr>
          <w:rFonts w:hint="eastAsia"/>
        </w:rPr>
        <w:t>atari</w:t>
      </w:r>
      <w:r w:rsidRPr="00D5735F">
        <w:t xml:space="preserve"> denfense, fill board, nakade, capture</w:t>
      </w:r>
      <w:r w:rsidRPr="00D5735F">
        <w:t>等策略</w:t>
      </w:r>
      <w:r w:rsidR="00EF440E">
        <w:rPr>
          <w:rFonts w:hint="eastAsia"/>
        </w:rPr>
        <w:t>[</w:t>
      </w:r>
      <w:r w:rsidR="00EF440E">
        <w:t>1</w:t>
      </w:r>
      <w:r w:rsidR="00EF440E">
        <w:rPr>
          <w:rFonts w:hint="eastAsia"/>
        </w:rPr>
        <w:t>]</w:t>
      </w:r>
      <w:r w:rsidR="00EF440E">
        <w:rPr>
          <w:rFonts w:hint="eastAsia"/>
        </w:rPr>
        <w:t>。并实现了其中的一部分。</w:t>
      </w:r>
      <w:r w:rsidR="00EF440E">
        <w:t>这一部分主要是因为坐标转换部分有点棘手，</w:t>
      </w:r>
      <w:r w:rsidR="00EF440E">
        <w:rPr>
          <w:rFonts w:hint="eastAsia"/>
        </w:rPr>
        <w:t>基本</w:t>
      </w:r>
      <w:r w:rsidR="00EF440E">
        <w:t>实现就是完全的匹配问题了。</w:t>
      </w:r>
      <w:r w:rsidR="00EB2005">
        <w:rPr>
          <w:rFonts w:hint="eastAsia"/>
        </w:rPr>
        <w:t>关于</w:t>
      </w:r>
      <w:r w:rsidR="00EB2005">
        <w:t>其他的战略，</w:t>
      </w:r>
      <w:r w:rsidR="00EB2005">
        <w:rPr>
          <w:rFonts w:hint="eastAsia"/>
        </w:rPr>
        <w:t>由于</w:t>
      </w:r>
      <w:r w:rsidR="00EB2005">
        <w:t>和气的实现部分比较相关，</w:t>
      </w:r>
      <w:r w:rsidR="00EB2005">
        <w:rPr>
          <w:rFonts w:hint="eastAsia"/>
        </w:rPr>
        <w:t>后来</w:t>
      </w:r>
      <w:r w:rsidR="00EB2005">
        <w:t>改了很多遍。</w:t>
      </w:r>
      <w:r w:rsidR="00EB2005">
        <w:rPr>
          <w:rFonts w:hint="eastAsia"/>
        </w:rPr>
        <w:t>其实</w:t>
      </w:r>
      <w:r w:rsidR="00EB2005">
        <w:t>关于这些策略，比如</w:t>
      </w:r>
      <w:r w:rsidR="00EB2005">
        <w:t>fill board</w:t>
      </w:r>
      <w:r w:rsidR="00EB2005">
        <w:t>这</w:t>
      </w:r>
      <w:r w:rsidR="00EB2005">
        <w:rPr>
          <w:rFonts w:hint="eastAsia"/>
        </w:rPr>
        <w:t>种</w:t>
      </w:r>
      <w:r w:rsidR="00EB2005">
        <w:t>走法，其实在我们看来是很</w:t>
      </w:r>
      <w:r w:rsidR="00EB2005">
        <w:rPr>
          <w:rFonts w:hint="eastAsia"/>
        </w:rPr>
        <w:t>不合适</w:t>
      </w:r>
      <w:r w:rsidR="00EB2005">
        <w:t>的，因为在所有的对战里，都是棋走的</w:t>
      </w:r>
      <w:r w:rsidR="00EB2005">
        <w:rPr>
          <w:rFonts w:hint="eastAsia"/>
        </w:rPr>
        <w:t>越</w:t>
      </w:r>
      <w:r w:rsidR="00EB2005">
        <w:t>紧越好，因此我们也专门设计</w:t>
      </w:r>
      <w:r w:rsidR="00EB2005">
        <w:rPr>
          <w:rFonts w:hint="eastAsia"/>
        </w:rPr>
        <w:t>了</w:t>
      </w:r>
      <w:r w:rsidR="00EB2005">
        <w:t>紧气这样的战略，</w:t>
      </w:r>
      <w:r w:rsidR="00EB2005">
        <w:rPr>
          <w:rFonts w:hint="eastAsia"/>
        </w:rPr>
        <w:t>不过为了</w:t>
      </w:r>
      <w:r w:rsidR="00EB2005">
        <w:t>综合效果还是予以实现，但最终的版本中还是没有用到。</w:t>
      </w:r>
    </w:p>
    <w:p w:rsidR="00D5735F" w:rsidRPr="00D5735F" w:rsidRDefault="00D5735F" w:rsidP="0007032F">
      <w:pPr>
        <w:pStyle w:val="Heading2"/>
      </w:pPr>
      <w:bookmarkStart w:id="4" w:name="_Toc409304771"/>
      <w:r w:rsidRPr="00D5735F">
        <w:t>uct</w:t>
      </w:r>
      <w:r w:rsidRPr="00D5735F">
        <w:t>公式优化</w:t>
      </w:r>
      <w:bookmarkEnd w:id="4"/>
    </w:p>
    <w:p w:rsidR="00D5735F" w:rsidRPr="00D5735F" w:rsidRDefault="00D5735F" w:rsidP="00D5735F">
      <w:pPr>
        <w:rPr>
          <w:rFonts w:hint="eastAsia"/>
        </w:rPr>
      </w:pPr>
      <w:r w:rsidRPr="00D5735F">
        <w:t>uct</w:t>
      </w:r>
      <w:r w:rsidRPr="00D5735F">
        <w:t>的公式参数调整对其的表现十分重要</w:t>
      </w:r>
      <w:r w:rsidRPr="00D5735F">
        <w:rPr>
          <w:rFonts w:hint="eastAsia"/>
        </w:rPr>
        <w:t>，</w:t>
      </w:r>
      <w:r w:rsidRPr="00D5735F">
        <w:t>也就是</w:t>
      </w:r>
      <w:r w:rsidRPr="00D5735F">
        <w:t>exploitation</w:t>
      </w:r>
      <w:r w:rsidRPr="00D5735F">
        <w:t>和</w:t>
      </w:r>
      <w:r w:rsidRPr="00D5735F">
        <w:t>exploration</w:t>
      </w:r>
      <w:r w:rsidRPr="00D5735F">
        <w:t>的比重问题</w:t>
      </w:r>
      <w:r w:rsidRPr="00D5735F">
        <w:rPr>
          <w:rFonts w:hint="eastAsia"/>
        </w:rPr>
        <w:t>，在</w:t>
      </w:r>
      <w:r w:rsidR="00CC4F87">
        <w:rPr>
          <w:rFonts w:hint="eastAsia"/>
        </w:rPr>
        <w:t>[</w:t>
      </w:r>
      <w:r w:rsidR="00CC4F87">
        <w:t>1</w:t>
      </w:r>
      <w:r w:rsidR="00CC4F87">
        <w:rPr>
          <w:rFonts w:hint="eastAsia"/>
        </w:rPr>
        <w:t>]</w:t>
      </w:r>
      <w:r w:rsidRPr="00D5735F">
        <w:rPr>
          <w:rFonts w:hint="eastAsia"/>
        </w:rPr>
        <w:t>中综述了集中</w:t>
      </w:r>
      <w:r w:rsidRPr="00D5735F">
        <w:rPr>
          <w:rFonts w:hint="eastAsia"/>
        </w:rPr>
        <w:t>UCB</w:t>
      </w:r>
      <w:r w:rsidRPr="00D5735F">
        <w:rPr>
          <w:rFonts w:hint="eastAsia"/>
        </w:rPr>
        <w:t>公式，我们也是一个个试了一下，最后敲定了</w:t>
      </w:r>
      <w:r w:rsidRPr="00D5735F">
        <w:rPr>
          <w:rFonts w:hint="eastAsia"/>
        </w:rPr>
        <w:t>UCB-Tune</w:t>
      </w:r>
      <w:r w:rsidRPr="00D5735F">
        <w:t>2</w:t>
      </w:r>
      <w:r w:rsidRPr="00D5735F">
        <w:t>来作为最终的公式</w:t>
      </w:r>
      <w:r w:rsidRPr="00D5735F">
        <w:rPr>
          <w:rFonts w:hint="eastAsia"/>
        </w:rPr>
        <w:t>，</w:t>
      </w:r>
      <w:r w:rsidRPr="00D5735F">
        <w:t>在我的检测中</w:t>
      </w:r>
      <w:r w:rsidRPr="00D5735F">
        <w:rPr>
          <w:rFonts w:hint="eastAsia"/>
        </w:rPr>
        <w:t>，</w:t>
      </w:r>
      <w:r w:rsidRPr="00D5735F">
        <w:t>在</w:t>
      </w:r>
      <w:r w:rsidRPr="00D5735F">
        <w:t>exploitation</w:t>
      </w:r>
      <w:r w:rsidRPr="00D5735F">
        <w:t>方面的权重在开始时可能很大</w:t>
      </w:r>
      <w:r w:rsidRPr="00D5735F">
        <w:rPr>
          <w:rFonts w:hint="eastAsia"/>
        </w:rPr>
        <w:t>，</w:t>
      </w:r>
      <w:r w:rsidRPr="00D5735F">
        <w:t>但万步以后</w:t>
      </w:r>
      <w:r w:rsidRPr="00D5735F">
        <w:rPr>
          <w:rFonts w:hint="eastAsia"/>
        </w:rPr>
        <w:t>，</w:t>
      </w:r>
      <w:r w:rsidRPr="00D5735F">
        <w:t>就很小了</w:t>
      </w:r>
      <w:r w:rsidRPr="00D5735F">
        <w:rPr>
          <w:rFonts w:hint="eastAsia"/>
        </w:rPr>
        <w:t>。</w:t>
      </w:r>
      <w:r w:rsidR="00EF440E">
        <w:rPr>
          <w:rFonts w:hint="eastAsia"/>
        </w:rPr>
        <w:t>UCT</w:t>
      </w:r>
      <w:r w:rsidR="00EF440E">
        <w:t>公式的优化效果还是比较明显的，在我们</w:t>
      </w:r>
      <w:r w:rsidR="00EF440E">
        <w:rPr>
          <w:rFonts w:hint="eastAsia"/>
        </w:rPr>
        <w:t>试的</w:t>
      </w:r>
      <w:r w:rsidR="00EB2005">
        <w:rPr>
          <w:rFonts w:hint="eastAsia"/>
        </w:rPr>
        <w:t>4</w:t>
      </w:r>
      <w:r w:rsidR="00EB2005">
        <w:rPr>
          <w:rFonts w:hint="eastAsia"/>
        </w:rPr>
        <w:t>个</w:t>
      </w:r>
      <w:r w:rsidR="00EB2005">
        <w:t>UCT</w:t>
      </w:r>
      <w:r w:rsidR="00EB2005">
        <w:t>公式中，</w:t>
      </w:r>
      <w:r w:rsidR="00EB2005">
        <w:t>UCB-Tune2</w:t>
      </w:r>
      <w:r w:rsidR="00EB2005">
        <w:rPr>
          <w:rFonts w:hint="eastAsia"/>
        </w:rPr>
        <w:t>始终</w:t>
      </w:r>
      <w:r w:rsidR="00EB2005">
        <w:t>能稳定的战胜所有其他版本的</w:t>
      </w:r>
      <w:r w:rsidR="00EB2005">
        <w:rPr>
          <w:rFonts w:hint="eastAsia"/>
        </w:rPr>
        <w:t>UCT</w:t>
      </w:r>
      <w:r w:rsidR="00EB2005">
        <w:t>，</w:t>
      </w:r>
      <w:r w:rsidR="00EB2005">
        <w:rPr>
          <w:rFonts w:hint="eastAsia"/>
        </w:rPr>
        <w:t>在</w:t>
      </w:r>
      <w:r w:rsidR="00EB2005">
        <w:t>测试中发现，</w:t>
      </w:r>
      <w:r w:rsidR="00EB2005">
        <w:rPr>
          <w:rFonts w:hint="eastAsia"/>
        </w:rPr>
        <w:t>我们</w:t>
      </w:r>
      <w:r w:rsidR="00EB2005">
        <w:t>UCT</w:t>
      </w:r>
      <w:r w:rsidR="00EB2005">
        <w:t>虽然模拟盘数很多，但是很多集中在</w:t>
      </w:r>
      <w:r w:rsidR="00EB2005">
        <w:rPr>
          <w:rFonts w:hint="eastAsia"/>
        </w:rPr>
        <w:t>胜率</w:t>
      </w:r>
      <w:r w:rsidR="00EB2005">
        <w:t>高的节点上，比</w:t>
      </w:r>
      <w:r w:rsidR="00EB2005">
        <w:lastRenderedPageBreak/>
        <w:t>如在</w:t>
      </w:r>
      <w:r w:rsidR="00EB2005">
        <w:rPr>
          <w:rFonts w:hint="eastAsia"/>
        </w:rPr>
        <w:t>7</w:t>
      </w:r>
      <w:r w:rsidR="00EB2005">
        <w:rPr>
          <w:rFonts w:hint="eastAsia"/>
        </w:rPr>
        <w:t>万</w:t>
      </w:r>
      <w:r w:rsidR="00EB2005">
        <w:t>盘的时候，有</w:t>
      </w:r>
      <w:r w:rsidR="00EB2005">
        <w:rPr>
          <w:rFonts w:hint="eastAsia"/>
        </w:rPr>
        <w:t>2</w:t>
      </w:r>
      <w:r w:rsidR="00EB2005">
        <w:rPr>
          <w:rFonts w:hint="eastAsia"/>
        </w:rPr>
        <w:t>万</w:t>
      </w:r>
      <w:r w:rsidR="00EB2005">
        <w:t>多盘都在</w:t>
      </w:r>
      <w:r w:rsidR="00EB2005">
        <w:rPr>
          <w:rFonts w:hint="eastAsia"/>
        </w:rPr>
        <w:t>UCT</w:t>
      </w:r>
      <w:r w:rsidR="00EB2005">
        <w:t>中意的最优节点上，在当前最优棋比较明显的时候</w:t>
      </w:r>
      <w:r w:rsidR="00EB2005">
        <w:rPr>
          <w:rFonts w:hint="eastAsia"/>
        </w:rPr>
        <w:t>这样</w:t>
      </w:r>
      <w:r w:rsidR="00EB2005">
        <w:t>当然可以</w:t>
      </w:r>
      <w:r w:rsidR="00EB2005">
        <w:rPr>
          <w:rFonts w:hint="eastAsia"/>
        </w:rPr>
        <w:t>，</w:t>
      </w:r>
      <w:r w:rsidR="00EB2005">
        <w:t>但是</w:t>
      </w:r>
      <w:r w:rsidR="00E50BA4">
        <w:rPr>
          <w:rFonts w:hint="eastAsia"/>
        </w:rPr>
        <w:t>在局势</w:t>
      </w:r>
      <w:r w:rsidR="00E50BA4">
        <w:t>不明显的时候，就会导致有些节点的</w:t>
      </w:r>
      <w:r w:rsidR="00E50BA4">
        <w:rPr>
          <w:rFonts w:hint="eastAsia"/>
        </w:rPr>
        <w:t>遍历次数</w:t>
      </w:r>
      <w:r w:rsidR="00E50BA4">
        <w:t>有限，从而不能</w:t>
      </w:r>
      <w:r w:rsidR="00083569">
        <w:rPr>
          <w:rFonts w:hint="eastAsia"/>
        </w:rPr>
        <w:t>发现</w:t>
      </w:r>
      <w:r w:rsidR="00083569">
        <w:t>那些真正有</w:t>
      </w:r>
      <w:r w:rsidR="00083569">
        <w:rPr>
          <w:rFonts w:hint="eastAsia"/>
        </w:rPr>
        <w:t>价值</w:t>
      </w:r>
      <w:r w:rsidR="00083569">
        <w:t>的节点。</w:t>
      </w:r>
    </w:p>
    <w:p w:rsidR="00D5735F" w:rsidRPr="00D5735F" w:rsidRDefault="00D5735F" w:rsidP="0007032F">
      <w:pPr>
        <w:pStyle w:val="Heading2"/>
      </w:pPr>
      <w:bookmarkStart w:id="5" w:name="_Toc409304772"/>
      <w:r w:rsidRPr="00D5735F">
        <w:t>测试与调试</w:t>
      </w:r>
      <w:bookmarkEnd w:id="5"/>
    </w:p>
    <w:p w:rsidR="00F7791B" w:rsidRDefault="00803C64" w:rsidP="00D5735F">
      <w:r>
        <w:rPr>
          <w:rFonts w:hint="eastAsia"/>
        </w:rPr>
        <w:t>这部分</w:t>
      </w:r>
      <w:r>
        <w:t>工作一个是</w:t>
      </w:r>
      <w:r>
        <w:t>UCT</w:t>
      </w:r>
      <w:r>
        <w:t>的测试，为了测试</w:t>
      </w:r>
      <w:r>
        <w:t>UCT</w:t>
      </w:r>
      <w:r>
        <w:t>，我们尝试过每次输出，但是这样很影响运行效率，也通过输出文本进行过测试。进行测试一是</w:t>
      </w:r>
      <w:r>
        <w:rPr>
          <w:rFonts w:hint="eastAsia"/>
        </w:rPr>
        <w:t>为了</w:t>
      </w:r>
      <w:r>
        <w:t>检测</w:t>
      </w:r>
      <w:r>
        <w:t>UCT</w:t>
      </w:r>
      <w:r>
        <w:t>部分的模拟盘数和</w:t>
      </w:r>
      <w:r>
        <w:rPr>
          <w:rFonts w:hint="eastAsia"/>
        </w:rPr>
        <w:t>收敛</w:t>
      </w:r>
      <w:r>
        <w:t>速率</w:t>
      </w:r>
      <w:r>
        <w:rPr>
          <w:rFonts w:hint="eastAsia"/>
        </w:rPr>
        <w:t>，</w:t>
      </w:r>
      <w:r>
        <w:t>一级各项参数的变化</w:t>
      </w:r>
      <w:r>
        <w:rPr>
          <w:rFonts w:hint="eastAsia"/>
        </w:rPr>
        <w:t>。</w:t>
      </w:r>
      <w:r w:rsidR="00F7791B">
        <w:rPr>
          <w:rFonts w:hint="eastAsia"/>
        </w:rPr>
        <w:t>另一个</w:t>
      </w:r>
      <w:r w:rsidR="00F7791B">
        <w:t>是对战测试，为了检测版本更新后的效果。</w:t>
      </w:r>
    </w:p>
    <w:p w:rsidR="00D5735F" w:rsidRDefault="00D5735F" w:rsidP="00D5735F">
      <w:r w:rsidRPr="00D5735F">
        <w:t>这部分工作虽然看起来不值一提</w:t>
      </w:r>
      <w:r w:rsidRPr="00D5735F">
        <w:rPr>
          <w:rFonts w:hint="eastAsia"/>
        </w:rPr>
        <w:t>，</w:t>
      </w:r>
      <w:r w:rsidRPr="00D5735F">
        <w:t>但确实是很重要的一部分</w:t>
      </w:r>
      <w:r w:rsidRPr="00D5735F">
        <w:rPr>
          <w:rFonts w:hint="eastAsia"/>
        </w:rPr>
        <w:t>，</w:t>
      </w:r>
      <w:r w:rsidRPr="00D5735F">
        <w:t>比如说在比赛前一天的时候</w:t>
      </w:r>
      <w:r w:rsidRPr="00D5735F">
        <w:rPr>
          <w:rFonts w:hint="eastAsia"/>
        </w:rPr>
        <w:t>，</w:t>
      </w:r>
      <w:r w:rsidRPr="00D5735F">
        <w:t>我们想出来了一些小</w:t>
      </w:r>
      <w:r w:rsidRPr="00D5735F">
        <w:t>trick</w:t>
      </w:r>
      <w:r w:rsidRPr="00D5735F">
        <w:rPr>
          <w:rFonts w:hint="eastAsia"/>
        </w:rPr>
        <w:t>，</w:t>
      </w:r>
      <w:r w:rsidRPr="00D5735F">
        <w:t>排列组合得到了十几个版本，我们几个就来回测试</w:t>
      </w:r>
      <w:r w:rsidRPr="00D5735F">
        <w:rPr>
          <w:rFonts w:hint="eastAsia"/>
        </w:rPr>
        <w:t>，</w:t>
      </w:r>
      <w:r w:rsidRPr="00D5735F">
        <w:t>版本之间比</w:t>
      </w:r>
      <w:r w:rsidRPr="00D5735F">
        <w:rPr>
          <w:rFonts w:hint="eastAsia"/>
        </w:rPr>
        <w:t>，</w:t>
      </w:r>
      <w:r w:rsidRPr="00D5735F">
        <w:t>版本和上一届的程序比</w:t>
      </w:r>
      <w:r w:rsidRPr="00D5735F">
        <w:rPr>
          <w:rFonts w:hint="eastAsia"/>
        </w:rPr>
        <w:t>，</w:t>
      </w:r>
      <w:r w:rsidRPr="00D5735F">
        <w:t>和其他组的程序比</w:t>
      </w:r>
      <w:r w:rsidRPr="00D5735F">
        <w:rPr>
          <w:rFonts w:hint="eastAsia"/>
        </w:rPr>
        <w:t>，</w:t>
      </w:r>
      <w:r w:rsidRPr="00D5735F">
        <w:t>最终敲定棋力最强的一个版本参加比赛</w:t>
      </w:r>
      <w:r w:rsidRPr="00D5735F">
        <w:rPr>
          <w:rFonts w:hint="eastAsia"/>
        </w:rPr>
        <w:t>。</w:t>
      </w:r>
      <w:r w:rsidR="007C2AA3">
        <w:rPr>
          <w:rFonts w:hint="eastAsia"/>
        </w:rPr>
        <w:t>测试</w:t>
      </w:r>
      <w:r w:rsidR="007C2AA3">
        <w:t>这一部分其实是大家都在做的工作，有时谁更新了一个版本，大家就一起测，</w:t>
      </w:r>
      <w:r w:rsidR="00803C64">
        <w:rPr>
          <w:rFonts w:hint="eastAsia"/>
        </w:rPr>
        <w:t>毕竟</w:t>
      </w:r>
      <w:r w:rsidR="007C2AA3">
        <w:t>这样效率更高</w:t>
      </w:r>
      <w:r w:rsidR="00803C64">
        <w:rPr>
          <w:rFonts w:hint="eastAsia"/>
        </w:rPr>
        <w:t>。</w:t>
      </w:r>
    </w:p>
    <w:p w:rsidR="0007032F" w:rsidRDefault="0007032F" w:rsidP="0007032F">
      <w:pPr>
        <w:pStyle w:val="Heading1"/>
      </w:pPr>
      <w:bookmarkStart w:id="6" w:name="_Toc409304773"/>
      <w:r>
        <w:rPr>
          <w:rFonts w:hint="eastAsia"/>
        </w:rPr>
        <w:t>结果</w:t>
      </w:r>
      <w:r>
        <w:t>与反思</w:t>
      </w:r>
      <w:bookmarkEnd w:id="6"/>
    </w:p>
    <w:p w:rsidR="0007032F" w:rsidRDefault="0007032F" w:rsidP="0007032F">
      <w:pPr>
        <w:pStyle w:val="Heading2"/>
      </w:pPr>
      <w:bookmarkStart w:id="7" w:name="_Toc409304774"/>
      <w:r>
        <w:rPr>
          <w:rFonts w:hint="eastAsia"/>
        </w:rPr>
        <w:t>关于</w:t>
      </w:r>
      <w:r>
        <w:t>围棋</w:t>
      </w:r>
      <w:r>
        <w:rPr>
          <w:rFonts w:hint="eastAsia"/>
        </w:rPr>
        <w:t>AI</w:t>
      </w:r>
      <w:bookmarkEnd w:id="7"/>
    </w:p>
    <w:p w:rsidR="0026066F" w:rsidRDefault="0026066F" w:rsidP="0026066F">
      <w:r>
        <w:rPr>
          <w:rFonts w:hint="eastAsia"/>
        </w:rPr>
        <w:t>围棋</w:t>
      </w:r>
      <w:r>
        <w:t>作为一个博大精深的学问，实在是一门值得人投入</w:t>
      </w:r>
      <w:r>
        <w:rPr>
          <w:rFonts w:hint="eastAsia"/>
        </w:rPr>
        <w:t>一生</w:t>
      </w:r>
      <w:r>
        <w:t>的事业，虽然开始的时候，我们都是一点</w:t>
      </w:r>
      <w:r>
        <w:rPr>
          <w:rFonts w:hint="eastAsia"/>
        </w:rPr>
        <w:t>围棋</w:t>
      </w:r>
      <w:r>
        <w:t>都不知道的围棋小白，但经过了这么久的学习</w:t>
      </w:r>
      <w:r w:rsidR="00B171F6">
        <w:rPr>
          <w:rFonts w:hint="eastAsia"/>
        </w:rPr>
        <w:t>，</w:t>
      </w:r>
      <w:r w:rsidR="00B171F6">
        <w:t>也知道了怎么</w:t>
      </w:r>
      <w:r w:rsidR="00B171F6">
        <w:rPr>
          <w:rFonts w:hint="eastAsia"/>
        </w:rPr>
        <w:t>开局</w:t>
      </w:r>
      <w:r w:rsidR="00B171F6">
        <w:t>，做活，收盘。</w:t>
      </w:r>
      <w:r w:rsidR="00B171F6">
        <w:rPr>
          <w:rFonts w:hint="eastAsia"/>
        </w:rPr>
        <w:t>在</w:t>
      </w:r>
      <w:r w:rsidR="00B171F6">
        <w:t>开始的时候，我们就调研了一下</w:t>
      </w:r>
      <w:r w:rsidR="000C398D">
        <w:rPr>
          <w:rFonts w:hint="eastAsia"/>
        </w:rPr>
        <w:t>已经</w:t>
      </w:r>
      <w:r w:rsidR="000C398D">
        <w:t>有的开源代码和相关论文，</w:t>
      </w:r>
      <w:r w:rsidR="00217EDF">
        <w:rPr>
          <w:rFonts w:hint="eastAsia"/>
        </w:rPr>
        <w:t>实话说</w:t>
      </w:r>
      <w:r w:rsidR="00217EDF">
        <w:t>已经有的</w:t>
      </w:r>
      <w:r w:rsidR="00217EDF">
        <w:rPr>
          <w:rFonts w:hint="eastAsia"/>
        </w:rPr>
        <w:t>工程</w:t>
      </w:r>
      <w:r w:rsidR="00217EDF">
        <w:t>，比如</w:t>
      </w:r>
      <w:r w:rsidR="00217EDF">
        <w:rPr>
          <w:rFonts w:hint="eastAsia"/>
        </w:rPr>
        <w:t>mogo</w:t>
      </w:r>
      <w:r w:rsidR="00217EDF">
        <w:t>、</w:t>
      </w:r>
      <w:r w:rsidR="00217EDF">
        <w:t>fuego</w:t>
      </w:r>
      <w:r w:rsidR="00217EDF">
        <w:t>、</w:t>
      </w:r>
      <w:r w:rsidR="00217EDF">
        <w:rPr>
          <w:rFonts w:hint="eastAsia"/>
        </w:rPr>
        <w:t>mango</w:t>
      </w:r>
      <w:r w:rsidR="00217EDF">
        <w:t>、</w:t>
      </w:r>
      <w:r w:rsidR="00217EDF">
        <w:t>gnugo</w:t>
      </w:r>
      <w:r w:rsidR="00217EDF">
        <w:t>，</w:t>
      </w:r>
      <w:r w:rsidR="00217EDF">
        <w:rPr>
          <w:rFonts w:hint="eastAsia"/>
        </w:rPr>
        <w:t>有</w:t>
      </w:r>
      <w:r w:rsidR="00217EDF">
        <w:t>的是开源代码，有的不是但也有很多相关文献，这些都是很宝贵的参考资料，不过确实这些工程</w:t>
      </w:r>
      <w:r w:rsidR="00217EDF">
        <w:rPr>
          <w:rFonts w:hint="eastAsia"/>
        </w:rPr>
        <w:t>太过浩大</w:t>
      </w:r>
      <w:r w:rsidR="00217EDF">
        <w:t>，我们也</w:t>
      </w:r>
      <w:r w:rsidR="00217EDF">
        <w:rPr>
          <w:rFonts w:hint="eastAsia"/>
        </w:rPr>
        <w:t>难以</w:t>
      </w:r>
      <w:r w:rsidR="00217EDF">
        <w:t>抽离出我们想要的部分，</w:t>
      </w:r>
      <w:r w:rsidR="00217EDF">
        <w:rPr>
          <w:rFonts w:hint="eastAsia"/>
        </w:rPr>
        <w:t>重点</w:t>
      </w:r>
      <w:r w:rsidR="00217EDF">
        <w:t>还是通过论文</w:t>
      </w:r>
      <w:r w:rsidR="00217EDF">
        <w:rPr>
          <w:rFonts w:hint="eastAsia"/>
        </w:rPr>
        <w:t>进行</w:t>
      </w:r>
      <w:r w:rsidR="00217EDF">
        <w:t>理论学习，</w:t>
      </w:r>
      <w:r w:rsidR="00217EDF">
        <w:rPr>
          <w:rFonts w:hint="eastAsia"/>
        </w:rPr>
        <w:t>然后</w:t>
      </w:r>
      <w:r w:rsidR="00217EDF">
        <w:t>实现</w:t>
      </w:r>
      <w:r w:rsidR="00217EDF">
        <w:rPr>
          <w:rFonts w:hint="eastAsia"/>
        </w:rPr>
        <w:t>其中</w:t>
      </w:r>
      <w:r w:rsidR="00217EDF">
        <w:t>的一些</w:t>
      </w:r>
      <w:r w:rsidR="00217EDF">
        <w:rPr>
          <w:rFonts w:hint="eastAsia"/>
        </w:rPr>
        <w:t>优化</w:t>
      </w:r>
      <w:r w:rsidR="00217EDF">
        <w:t>。</w:t>
      </w:r>
    </w:p>
    <w:p w:rsidR="00217EDF" w:rsidRPr="0026066F" w:rsidRDefault="00217EDF" w:rsidP="0026066F">
      <w:pPr>
        <w:rPr>
          <w:rFonts w:hint="eastAsia"/>
        </w:rPr>
      </w:pPr>
      <w:r>
        <w:rPr>
          <w:rFonts w:hint="eastAsia"/>
        </w:rPr>
        <w:t>其中</w:t>
      </w:r>
      <w:r>
        <w:t>主要的难点，还是在与</w:t>
      </w:r>
      <w:r>
        <w:rPr>
          <w:rFonts w:hint="eastAsia"/>
        </w:rPr>
        <w:t>如何</w:t>
      </w:r>
      <w:r>
        <w:t>实现已经如何调整，</w:t>
      </w:r>
      <w:r>
        <w:rPr>
          <w:rFonts w:hint="eastAsia"/>
        </w:rPr>
        <w:t>理论</w:t>
      </w:r>
      <w:r>
        <w:t>毕竟抽象，或许并不适合我们的项目本身，比如</w:t>
      </w:r>
      <w:r w:rsidR="00C34BC0">
        <w:rPr>
          <w:rFonts w:hint="eastAsia"/>
        </w:rPr>
        <w:t>[</w:t>
      </w:r>
      <w:r w:rsidR="00C34BC0">
        <w:t>2</w:t>
      </w:r>
      <w:r w:rsidR="00C34BC0">
        <w:rPr>
          <w:rFonts w:hint="eastAsia"/>
        </w:rPr>
        <w:t>]</w:t>
      </w:r>
      <w:r w:rsidR="00C34BC0">
        <w:rPr>
          <w:rFonts w:hint="eastAsia"/>
        </w:rPr>
        <w:t>中</w:t>
      </w:r>
      <w:r w:rsidR="00C34BC0">
        <w:t>提到的</w:t>
      </w:r>
      <w:r w:rsidR="00C34BC0">
        <w:t>UCB1-Tuned</w:t>
      </w:r>
      <w:r w:rsidR="00C34BC0">
        <w:t>，我们也试图实现过这个公式，但是毕竟需要记录的</w:t>
      </w:r>
      <w:r w:rsidR="00C34BC0">
        <w:rPr>
          <w:rFonts w:hint="eastAsia"/>
        </w:rPr>
        <w:t>数据</w:t>
      </w:r>
      <w:r w:rsidR="00C34BC0">
        <w:t>跟我们之前的数据结构不一样，牵一发则动全身，所以没有采用；还有的优化则是</w:t>
      </w:r>
      <w:r w:rsidR="00C34BC0">
        <w:rPr>
          <w:rFonts w:hint="eastAsia"/>
        </w:rPr>
        <w:t>效用</w:t>
      </w:r>
      <w:r w:rsidR="00C34BC0">
        <w:t>不如预期，比如</w:t>
      </w:r>
      <w:r w:rsidR="00C34BC0">
        <w:t>UCT-RAVE</w:t>
      </w:r>
      <w:r w:rsidR="00C34BC0">
        <w:t>，比如模拟中的策略，比如置换表，所以最后也没有用。</w:t>
      </w:r>
    </w:p>
    <w:p w:rsidR="0007032F" w:rsidRDefault="0007032F" w:rsidP="0007032F">
      <w:pPr>
        <w:pStyle w:val="Heading2"/>
      </w:pPr>
      <w:bookmarkStart w:id="8" w:name="_Toc409304775"/>
      <w:r>
        <w:rPr>
          <w:rFonts w:hint="eastAsia"/>
        </w:rPr>
        <w:t>关于</w:t>
      </w:r>
      <w:r>
        <w:t>UCT</w:t>
      </w:r>
      <w:bookmarkEnd w:id="8"/>
    </w:p>
    <w:p w:rsidR="00B171F6" w:rsidRDefault="007945E9" w:rsidP="0026066F">
      <w:pPr>
        <w:rPr>
          <w:rFonts w:hint="eastAsia"/>
        </w:rPr>
      </w:pPr>
      <w:r>
        <w:rPr>
          <w:rFonts w:hint="eastAsia"/>
        </w:rPr>
        <w:t>其实</w:t>
      </w:r>
      <w:r>
        <w:t>我们的</w:t>
      </w:r>
      <w:r>
        <w:rPr>
          <w:rFonts w:hint="eastAsia"/>
        </w:rPr>
        <w:t>UCT</w:t>
      </w:r>
      <w:r>
        <w:rPr>
          <w:rFonts w:hint="eastAsia"/>
        </w:rPr>
        <w:t>每秒</w:t>
      </w:r>
      <w:r>
        <w:t>可以模拟上万盘，和</w:t>
      </w:r>
      <w:r>
        <w:t>mogo</w:t>
      </w:r>
      <w:r>
        <w:t>的战斗力是差不多的，但是棋力却相差很大，据说是</w:t>
      </w:r>
      <w:r>
        <w:t>mogo</w:t>
      </w:r>
      <w:r>
        <w:rPr>
          <w:rFonts w:hint="eastAsia"/>
        </w:rPr>
        <w:t>中</w:t>
      </w:r>
      <w:r>
        <w:t>的参数</w:t>
      </w:r>
      <w:r>
        <w:rPr>
          <w:rFonts w:hint="eastAsia"/>
        </w:rPr>
        <w:t>设置</w:t>
      </w:r>
      <w:r>
        <w:t>的很巧妙，</w:t>
      </w:r>
      <w:r>
        <w:rPr>
          <w:rFonts w:hint="eastAsia"/>
        </w:rPr>
        <w:t>可能</w:t>
      </w:r>
      <w:r>
        <w:t>还是因为我们修为不够，所以最后并没有得到最合适的公式，不过相比之下一直在提高，也算是对得起我们的努力了。</w:t>
      </w:r>
    </w:p>
    <w:p w:rsidR="0026066F" w:rsidRDefault="0026066F" w:rsidP="0026066F">
      <w:r>
        <w:rPr>
          <w:rFonts w:hint="eastAsia"/>
        </w:rPr>
        <w:lastRenderedPageBreak/>
        <w:t>其实</w:t>
      </w:r>
      <w:r>
        <w:t>真说，虽然</w:t>
      </w:r>
      <w:r>
        <w:t>UCT</w:t>
      </w:r>
      <w:r>
        <w:rPr>
          <w:rFonts w:hint="eastAsia"/>
        </w:rPr>
        <w:t>算法</w:t>
      </w:r>
      <w:r>
        <w:t>是我们</w:t>
      </w:r>
      <w:r>
        <w:rPr>
          <w:rFonts w:hint="eastAsia"/>
        </w:rPr>
        <w:t>写出来</w:t>
      </w:r>
      <w:r>
        <w:t>的，但最后反倒是我们要学习他更多</w:t>
      </w:r>
      <w:r w:rsidR="00B171F6">
        <w:rPr>
          <w:rFonts w:hint="eastAsia"/>
        </w:rPr>
        <w:t>。</w:t>
      </w:r>
      <w:r w:rsidR="008F3551">
        <w:rPr>
          <w:rFonts w:hint="eastAsia"/>
        </w:rPr>
        <w:t>有时候</w:t>
      </w:r>
      <w:r w:rsidR="008F3551">
        <w:t>觉得</w:t>
      </w:r>
      <w:r w:rsidR="008F3551">
        <w:t>UCT</w:t>
      </w:r>
      <w:r w:rsidR="008F3551">
        <w:t>给出的最优位置并不好，但仔细体会之下，也发现这一步好像有着更长远的效益，</w:t>
      </w:r>
      <w:r w:rsidR="00553425">
        <w:rPr>
          <w:rFonts w:hint="eastAsia"/>
        </w:rPr>
        <w:t>毕竟</w:t>
      </w:r>
      <w:r w:rsidR="00553425">
        <w:t>在模拟中</w:t>
      </w:r>
      <w:r w:rsidR="00553425">
        <w:rPr>
          <w:rFonts w:hint="eastAsia"/>
        </w:rPr>
        <w:t>确实</w:t>
      </w:r>
      <w:r w:rsidR="00553425">
        <w:t>可以</w:t>
      </w:r>
      <w:r w:rsidR="00553425">
        <w:rPr>
          <w:rFonts w:hint="eastAsia"/>
        </w:rPr>
        <w:t>得到</w:t>
      </w:r>
      <w:r w:rsidR="00553425">
        <w:t>量化的</w:t>
      </w:r>
      <w:r w:rsidR="00553425">
        <w:rPr>
          <w:rFonts w:hint="eastAsia"/>
        </w:rPr>
        <w:t>棋子</w:t>
      </w:r>
      <w:r w:rsidR="00553425">
        <w:t>价值，</w:t>
      </w:r>
      <w:r w:rsidR="00553425">
        <w:rPr>
          <w:rFonts w:hint="eastAsia"/>
        </w:rPr>
        <w:t>而不是</w:t>
      </w:r>
      <w:r w:rsidR="00553425">
        <w:t>像我们旁观者只是看到短期的吃子救子带来的效益，</w:t>
      </w:r>
      <w:r w:rsidR="008F3551">
        <w:t>其实我们在最后给吃子和救子很大的</w:t>
      </w:r>
      <w:r w:rsidR="008F3551">
        <w:rPr>
          <w:rFonts w:hint="eastAsia"/>
        </w:rPr>
        <w:t>优先权</w:t>
      </w:r>
      <w:r w:rsidR="008F3551">
        <w:t>，也不知是否伤害了最纯真的</w:t>
      </w:r>
      <w:r w:rsidR="008F3551">
        <w:t>UCT</w:t>
      </w:r>
      <w:r w:rsidR="008F3551">
        <w:t>。</w:t>
      </w:r>
    </w:p>
    <w:p w:rsidR="006D6C09" w:rsidRPr="0026066F" w:rsidRDefault="006D6C09" w:rsidP="0026066F">
      <w:pPr>
        <w:rPr>
          <w:rFonts w:hint="eastAsia"/>
        </w:rPr>
      </w:pPr>
      <w:r>
        <w:rPr>
          <w:rFonts w:hint="eastAsia"/>
        </w:rPr>
        <w:t>其实不管</w:t>
      </w:r>
      <w:r>
        <w:t>是</w:t>
      </w:r>
      <w:r>
        <w:rPr>
          <w:rFonts w:hint="eastAsia"/>
        </w:rPr>
        <w:t>策略</w:t>
      </w:r>
      <w:r>
        <w:t>，还是</w:t>
      </w:r>
      <w:r>
        <w:rPr>
          <w:rFonts w:hint="eastAsia"/>
        </w:rPr>
        <w:t>各种</w:t>
      </w:r>
      <w:r>
        <w:t>快速判断的</w:t>
      </w:r>
      <w:r>
        <w:t>trick</w:t>
      </w:r>
      <w:r>
        <w:t>，</w:t>
      </w:r>
      <w:r w:rsidR="00952B5D">
        <w:rPr>
          <w:rFonts w:hint="eastAsia"/>
        </w:rPr>
        <w:t>本质</w:t>
      </w:r>
      <w:r w:rsidR="00952B5D">
        <w:t>都是为了弥补</w:t>
      </w:r>
      <w:r w:rsidR="00952B5D">
        <w:t>UCT</w:t>
      </w:r>
      <w:r w:rsidR="00952B5D">
        <w:t>在随机模拟中可能会误判权重的问题</w:t>
      </w:r>
      <w:r w:rsidR="00952B5D">
        <w:rPr>
          <w:rFonts w:hint="eastAsia"/>
        </w:rPr>
        <w:t>，而</w:t>
      </w:r>
      <w:r w:rsidR="00952B5D">
        <w:t>我们也尽最大可能去</w:t>
      </w:r>
      <w:r w:rsidR="0048186C">
        <w:rPr>
          <w:rFonts w:hint="eastAsia"/>
        </w:rPr>
        <w:t>利用</w:t>
      </w:r>
      <w:r w:rsidR="0048186C">
        <w:t>我们自己的</w:t>
      </w:r>
      <w:r w:rsidR="0048186C">
        <w:rPr>
          <w:rFonts w:hint="eastAsia"/>
        </w:rPr>
        <w:t>经验</w:t>
      </w:r>
      <w:r w:rsidR="0048186C">
        <w:t>，去设置快速判断，</w:t>
      </w:r>
      <w:r w:rsidR="0048186C">
        <w:rPr>
          <w:rFonts w:hint="eastAsia"/>
        </w:rPr>
        <w:t>选择</w:t>
      </w:r>
      <w:r w:rsidR="0048186C">
        <w:t>合适的一步棋。或许是我们不够信任</w:t>
      </w:r>
      <w:r w:rsidR="0048186C">
        <w:t>UCT</w:t>
      </w:r>
      <w:r w:rsidR="0048186C">
        <w:rPr>
          <w:rFonts w:hint="eastAsia"/>
        </w:rPr>
        <w:t>，</w:t>
      </w:r>
      <w:r w:rsidR="0048186C">
        <w:t>或许是我们没把</w:t>
      </w:r>
      <w:r w:rsidR="0048186C">
        <w:t>UCT</w:t>
      </w:r>
      <w:r w:rsidR="0048186C">
        <w:t>发挥到最好</w:t>
      </w:r>
      <w:r w:rsidR="0048186C">
        <w:rPr>
          <w:rFonts w:hint="eastAsia"/>
        </w:rPr>
        <w:t>，</w:t>
      </w:r>
      <w:r w:rsidR="0048186C">
        <w:t>但</w:t>
      </w:r>
      <w:r w:rsidR="0048186C">
        <w:rPr>
          <w:rFonts w:hint="eastAsia"/>
        </w:rPr>
        <w:t>实践</w:t>
      </w:r>
      <w:r w:rsidR="0048186C">
        <w:t>中，结合了快速判断确实提高了棋力，所以虽然他违背了</w:t>
      </w:r>
      <w:r w:rsidR="0048186C">
        <w:t>UCT</w:t>
      </w:r>
      <w:r w:rsidR="0048186C">
        <w:t>的准则，但也是把短期效益发挥到了最大。</w:t>
      </w:r>
    </w:p>
    <w:p w:rsidR="0007032F" w:rsidRDefault="00B171F6" w:rsidP="0007032F">
      <w:pPr>
        <w:pStyle w:val="Heading2"/>
      </w:pPr>
      <w:bookmarkStart w:id="9" w:name="_Toc409304776"/>
      <w:r>
        <w:rPr>
          <w:rFonts w:hint="eastAsia"/>
        </w:rPr>
        <w:t>关于</w:t>
      </w:r>
      <w:r>
        <w:t>优化</w:t>
      </w:r>
      <w:bookmarkEnd w:id="9"/>
    </w:p>
    <w:p w:rsidR="00D24153" w:rsidRDefault="00B171F6" w:rsidP="0093343B">
      <w:pPr>
        <w:jc w:val="both"/>
        <w:rPr>
          <w:rFonts w:hint="eastAsia"/>
        </w:rPr>
      </w:pPr>
      <w:r>
        <w:rPr>
          <w:rFonts w:hint="eastAsia"/>
        </w:rPr>
        <w:t>其实</w:t>
      </w:r>
      <w:r>
        <w:t>我们后期的优化主要集中在</w:t>
      </w:r>
      <w:r>
        <w:rPr>
          <w:rFonts w:hint="eastAsia"/>
        </w:rPr>
        <w:t>提高</w:t>
      </w:r>
      <w:r>
        <w:t>UCT</w:t>
      </w:r>
      <w:r>
        <w:t>的效率上面，</w:t>
      </w:r>
      <w:r>
        <w:rPr>
          <w:rFonts w:hint="eastAsia"/>
        </w:rPr>
        <w:t>虽然</w:t>
      </w:r>
      <w:r>
        <w:t>试图提高其中的策略性，但发现带来的速率的降低对</w:t>
      </w:r>
      <w:r>
        <w:rPr>
          <w:rFonts w:hint="eastAsia"/>
        </w:rPr>
        <w:t>棋力</w:t>
      </w:r>
      <w:r>
        <w:t>的影响</w:t>
      </w:r>
      <w:r>
        <w:rPr>
          <w:rFonts w:hint="eastAsia"/>
        </w:rPr>
        <w:t>十分</w:t>
      </w:r>
      <w:r>
        <w:t>大，虽然不是很能理解</w:t>
      </w:r>
      <w:r>
        <w:rPr>
          <w:rFonts w:hint="eastAsia"/>
        </w:rPr>
        <w:t>UCT</w:t>
      </w:r>
      <w:r>
        <w:t>是如何</w:t>
      </w:r>
      <w:r>
        <w:rPr>
          <w:rFonts w:hint="eastAsia"/>
        </w:rPr>
        <w:t>从</w:t>
      </w:r>
      <w:r>
        <w:t>傻瓜对局中</w:t>
      </w:r>
      <w:r>
        <w:rPr>
          <w:rFonts w:hint="eastAsia"/>
        </w:rPr>
        <w:t>抽取</w:t>
      </w:r>
      <w:r>
        <w:t>出有用的步骤，但</w:t>
      </w:r>
      <w:r>
        <w:rPr>
          <w:rFonts w:hint="eastAsia"/>
        </w:rPr>
        <w:t>实践</w:t>
      </w:r>
      <w:r>
        <w:t>证明，</w:t>
      </w:r>
      <w:r>
        <w:rPr>
          <w:rFonts w:hint="eastAsia"/>
        </w:rPr>
        <w:t>模拟盘数</w:t>
      </w:r>
      <w:r>
        <w:t>的上升总能稳定的带来收益，所以就还是集中在这一块了。</w:t>
      </w:r>
      <w:r w:rsidR="00083569">
        <w:rPr>
          <w:rFonts w:hint="eastAsia"/>
        </w:rPr>
        <w:t>其实</w:t>
      </w:r>
      <w:r w:rsidR="00083569">
        <w:t>这也很奇怪，因为在测试中大概</w:t>
      </w:r>
      <w:r w:rsidR="00083569">
        <w:rPr>
          <w:rFonts w:hint="eastAsia"/>
        </w:rPr>
        <w:t>3</w:t>
      </w:r>
      <w:r w:rsidR="00083569">
        <w:rPr>
          <w:rFonts w:hint="eastAsia"/>
        </w:rPr>
        <w:t>万</w:t>
      </w:r>
      <w:r w:rsidR="00083569">
        <w:t>盘</w:t>
      </w:r>
      <w:r w:rsidR="00083569">
        <w:rPr>
          <w:rFonts w:hint="eastAsia"/>
        </w:rPr>
        <w:t>的</w:t>
      </w:r>
      <w:r w:rsidR="00083569">
        <w:t>时候，</w:t>
      </w:r>
      <w:r w:rsidR="00083569">
        <w:rPr>
          <w:rFonts w:hint="eastAsia"/>
        </w:rPr>
        <w:t>棋子</w:t>
      </w:r>
      <w:r w:rsidR="00083569">
        <w:t>的胜率已经比较稳定了</w:t>
      </w:r>
      <w:r w:rsidR="00083569">
        <w:rPr>
          <w:rFonts w:hint="eastAsia"/>
        </w:rPr>
        <w:t>，按理说</w:t>
      </w:r>
      <w:r w:rsidR="00083569">
        <w:t>如果把模拟盘数缩减到这个水准应该是没有影响的，但是在实际的测试中，模拟盘数较低的还是被模拟盘数多的完败，即使更有策略性，可能是由</w:t>
      </w:r>
      <w:r w:rsidR="0093343B">
        <w:t>于测试具有偶然性，或者在局势比较复杂的时候</w:t>
      </w:r>
      <w:r w:rsidR="0093343B">
        <w:rPr>
          <w:rFonts w:hint="eastAsia"/>
        </w:rPr>
        <w:t>，</w:t>
      </w:r>
      <w:r w:rsidR="0093343B">
        <w:t>还是搜索深度越深越好</w:t>
      </w:r>
      <w:r w:rsidR="0093343B">
        <w:rPr>
          <w:rFonts w:hint="eastAsia"/>
        </w:rPr>
        <w:t>。个人</w:t>
      </w:r>
      <w:r w:rsidR="0093343B">
        <w:t>感觉我们最后的</w:t>
      </w:r>
      <w:r w:rsidR="0093343B">
        <w:t>UCT</w:t>
      </w:r>
      <w:r w:rsidR="0093343B">
        <w:t>公式选的还是比较巧妙的，毕竟是理论上有依据，实际效果也很好，但是事实上我们可能还是没有</w:t>
      </w:r>
      <w:r w:rsidR="00D63F89">
        <w:rPr>
          <w:rFonts w:hint="eastAsia"/>
        </w:rPr>
        <w:t>设计</w:t>
      </w:r>
      <w:r w:rsidR="0093343B">
        <w:t>好最优的权重。</w:t>
      </w:r>
    </w:p>
    <w:p w:rsidR="00CA7383" w:rsidRDefault="00CA7383" w:rsidP="00B171F6">
      <w:pPr>
        <w:rPr>
          <w:rFonts w:hint="eastAsia"/>
        </w:rPr>
      </w:pPr>
      <w:r>
        <w:rPr>
          <w:rFonts w:hint="eastAsia"/>
        </w:rPr>
        <w:t>我们</w:t>
      </w:r>
      <w:r>
        <w:t>后期对于优化其实还有一些考虑，但是却没有</w:t>
      </w:r>
      <w:r>
        <w:rPr>
          <w:rFonts w:hint="eastAsia"/>
        </w:rPr>
        <w:t>时间</w:t>
      </w:r>
      <w:r>
        <w:t>去做这些优化，或者去测试这些方法是否有优化效果了</w:t>
      </w:r>
      <w:r w:rsidR="007E0776">
        <w:rPr>
          <w:rFonts w:hint="eastAsia"/>
        </w:rPr>
        <w:t>，</w:t>
      </w:r>
      <w:r w:rsidR="007E0776">
        <w:t>这</w:t>
      </w:r>
      <w:r w:rsidR="007E0776">
        <w:rPr>
          <w:rFonts w:hint="eastAsia"/>
        </w:rPr>
        <w:t>些</w:t>
      </w:r>
      <w:r w:rsidR="007E0776">
        <w:t>优化大致</w:t>
      </w:r>
      <w:r w:rsidR="007E0776">
        <w:rPr>
          <w:rFonts w:hint="eastAsia"/>
        </w:rPr>
        <w:t>有</w:t>
      </w:r>
      <w:r>
        <w:rPr>
          <w:rFonts w:hint="eastAsia"/>
        </w:rPr>
        <w:t>:</w:t>
      </w:r>
    </w:p>
    <w:p w:rsidR="00CA7383" w:rsidRDefault="00CA7383" w:rsidP="00CA7383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GPU</w:t>
      </w:r>
      <w:r>
        <w:rPr>
          <w:rFonts w:hint="eastAsia"/>
        </w:rPr>
        <w:t>编程</w:t>
      </w:r>
    </w:p>
    <w:p w:rsidR="00CA7383" w:rsidRDefault="00CA7383" w:rsidP="00CA7383">
      <w:pPr>
        <w:pStyle w:val="ListParagraph"/>
        <w:ind w:left="420" w:firstLineChars="0" w:firstLine="0"/>
        <w:rPr>
          <w:rFonts w:hint="eastAsia"/>
        </w:rPr>
      </w:pPr>
      <w:r>
        <w:rPr>
          <w:rFonts w:hint="eastAsia"/>
        </w:rPr>
        <w:t>这部分我们</w:t>
      </w:r>
      <w:r>
        <w:t>构想已久，但苦于</w:t>
      </w:r>
      <w:r>
        <w:rPr>
          <w:rFonts w:hint="eastAsia"/>
        </w:rPr>
        <w:t>没有</w:t>
      </w:r>
      <w:r>
        <w:t>途径，但大概在比赛前两天的时候，陈</w:t>
      </w:r>
      <w:r>
        <w:rPr>
          <w:rFonts w:hint="eastAsia"/>
        </w:rPr>
        <w:t>悦莹对</w:t>
      </w:r>
      <w:r>
        <w:t>这方面有了</w:t>
      </w:r>
      <w:r>
        <w:rPr>
          <w:rFonts w:hint="eastAsia"/>
        </w:rPr>
        <w:t>一些</w:t>
      </w:r>
      <w:r>
        <w:t>眉目，</w:t>
      </w:r>
      <w:r>
        <w:rPr>
          <w:rFonts w:hint="eastAsia"/>
        </w:rPr>
        <w:t>也</w:t>
      </w:r>
      <w:r>
        <w:t>辛辛苦苦把环境搭建了起来，但最后还是由于</w:t>
      </w:r>
      <w:r>
        <w:rPr>
          <w:rFonts w:hint="eastAsia"/>
        </w:rPr>
        <w:t>实现</w:t>
      </w:r>
      <w:r w:rsidR="007E0776">
        <w:t>过于繁杂</w:t>
      </w:r>
      <w:r w:rsidR="007E0776">
        <w:rPr>
          <w:rFonts w:hint="eastAsia"/>
        </w:rPr>
        <w:t>而</w:t>
      </w:r>
      <w:r>
        <w:t>作废，</w:t>
      </w:r>
      <w:r>
        <w:rPr>
          <w:rFonts w:hint="eastAsia"/>
        </w:rPr>
        <w:t>这</w:t>
      </w:r>
      <w:r>
        <w:t>也算是一个遗憾吧。</w:t>
      </w:r>
    </w:p>
    <w:p w:rsidR="00CA7383" w:rsidRDefault="00E65C40" w:rsidP="00CA7383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收官</w:t>
      </w:r>
      <w:r>
        <w:t>部分</w:t>
      </w:r>
    </w:p>
    <w:p w:rsidR="00E65C40" w:rsidRDefault="00E65C40" w:rsidP="00E65C40">
      <w:pPr>
        <w:pStyle w:val="ListParagraph"/>
        <w:ind w:left="420" w:firstLineChars="0" w:firstLine="0"/>
      </w:pPr>
      <w:r>
        <w:rPr>
          <w:rFonts w:hint="eastAsia"/>
        </w:rPr>
        <w:t>在</w:t>
      </w:r>
      <w:r>
        <w:t>之前我们讨论</w:t>
      </w:r>
      <w:r>
        <w:rPr>
          <w:rFonts w:hint="eastAsia"/>
        </w:rPr>
        <w:t>过</w:t>
      </w:r>
      <w:r>
        <w:t>是否应该通过一些方式在</w:t>
      </w:r>
      <w:r>
        <w:rPr>
          <w:rFonts w:hint="eastAsia"/>
        </w:rPr>
        <w:t>即使</w:t>
      </w:r>
      <w:r>
        <w:t>输的情况下也能</w:t>
      </w:r>
      <w:r>
        <w:rPr>
          <w:rFonts w:hint="eastAsia"/>
        </w:rPr>
        <w:t>尽量</w:t>
      </w:r>
      <w:r>
        <w:t>是输的目数最少</w:t>
      </w:r>
      <w:r>
        <w:rPr>
          <w:rFonts w:hint="eastAsia"/>
        </w:rPr>
        <w:t>，</w:t>
      </w:r>
      <w:r>
        <w:t>我们也尝试了通过把原有的</w:t>
      </w:r>
      <w:r>
        <w:t>get_score</w:t>
      </w:r>
      <w:r>
        <w:rPr>
          <w:rFonts w:hint="eastAsia"/>
        </w:rPr>
        <w:t>函数变成</w:t>
      </w:r>
      <w:r>
        <w:t>非布尔的函数，返回赢或者输的目数，但是发现这样反而降低胜率，大致是因为，目数这一量化标准不能合适的</w:t>
      </w:r>
      <w:r>
        <w:rPr>
          <w:rFonts w:hint="eastAsia"/>
        </w:rPr>
        <w:t>反映棋子</w:t>
      </w:r>
      <w:r>
        <w:t>的价值</w:t>
      </w:r>
      <w:r>
        <w:rPr>
          <w:rFonts w:hint="eastAsia"/>
        </w:rPr>
        <w:t>。</w:t>
      </w:r>
      <w:r>
        <w:t>而且毕竟比赛最后也只看胜负，但在实际比赛中，小负还可以有加分，所以收官部分确实是可以有些调整，从而</w:t>
      </w:r>
      <w:r>
        <w:rPr>
          <w:rFonts w:hint="eastAsia"/>
        </w:rPr>
        <w:t>最大化</w:t>
      </w:r>
      <w:r>
        <w:t>己方的领域的</w:t>
      </w:r>
      <w:r>
        <w:rPr>
          <w:rFonts w:hint="eastAsia"/>
        </w:rPr>
        <w:t>。</w:t>
      </w:r>
    </w:p>
    <w:p w:rsidR="00E65C40" w:rsidRDefault="00D63F89" w:rsidP="0076329D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UCT</w:t>
      </w:r>
      <w:r>
        <w:t>公式的调整</w:t>
      </w:r>
    </w:p>
    <w:p w:rsidR="00D63F89" w:rsidRDefault="00D63F89" w:rsidP="00CF6DDE">
      <w:pPr>
        <w:pStyle w:val="ListParagraph"/>
        <w:ind w:left="420" w:firstLineChars="0" w:firstLine="0"/>
        <w:jc w:val="both"/>
      </w:pPr>
      <w:r>
        <w:rPr>
          <w:rFonts w:hint="eastAsia"/>
        </w:rPr>
        <w:t>没有</w:t>
      </w:r>
      <w:r>
        <w:t>实现</w:t>
      </w:r>
      <w:r>
        <w:t>UCB-TUNE1</w:t>
      </w:r>
      <w:r>
        <w:rPr>
          <w:rFonts w:hint="eastAsia"/>
        </w:rPr>
        <w:t>公式</w:t>
      </w:r>
      <w:r>
        <w:t>算是比较遗憾的一点</w:t>
      </w:r>
      <w:r>
        <w:rPr>
          <w:rFonts w:hint="eastAsia"/>
        </w:rPr>
        <w:t>，由于</w:t>
      </w:r>
      <w:r>
        <w:t>之前一直集中在策略方面下功夫，我们大概比赛前两天才想到通过修改</w:t>
      </w:r>
      <w:r>
        <w:t>UCT</w:t>
      </w:r>
      <w:r>
        <w:t>中的权重来调整，</w:t>
      </w:r>
      <w:r>
        <w:rPr>
          <w:rFonts w:hint="eastAsia"/>
        </w:rPr>
        <w:t>最后</w:t>
      </w:r>
      <w:r>
        <w:t>虽然得到了一个相对较好的公式，但毕竟权重</w:t>
      </w:r>
      <w:r>
        <w:rPr>
          <w:rFonts w:hint="eastAsia"/>
        </w:rPr>
        <w:t>变化</w:t>
      </w:r>
      <w:r>
        <w:t>那么多，</w:t>
      </w:r>
      <w:r>
        <w:rPr>
          <w:rFonts w:hint="eastAsia"/>
        </w:rPr>
        <w:t>这</w:t>
      </w:r>
      <w:r>
        <w:t>其中肯定还有很多变化我们</w:t>
      </w:r>
      <w:r>
        <w:rPr>
          <w:rFonts w:hint="eastAsia"/>
        </w:rPr>
        <w:t>没有涉及</w:t>
      </w:r>
      <w:r>
        <w:t>到</w:t>
      </w:r>
      <w:r>
        <w:rPr>
          <w:rFonts w:hint="eastAsia"/>
        </w:rPr>
        <w:t>。</w:t>
      </w:r>
    </w:p>
    <w:p w:rsidR="006D6C09" w:rsidRDefault="006D6C09" w:rsidP="006D6C09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策略的</w:t>
      </w:r>
      <w:r>
        <w:t>效果</w:t>
      </w:r>
    </w:p>
    <w:p w:rsidR="006D6C09" w:rsidRPr="00B171F6" w:rsidRDefault="006D6C09" w:rsidP="006D6C09">
      <w:pPr>
        <w:pStyle w:val="ListParagraph"/>
        <w:ind w:left="420" w:firstLineChars="0" w:firstLine="0"/>
        <w:rPr>
          <w:rFonts w:hint="eastAsia"/>
        </w:rPr>
      </w:pPr>
      <w:r>
        <w:rPr>
          <w:rFonts w:hint="eastAsia"/>
        </w:rPr>
        <w:t>实现</w:t>
      </w:r>
      <w:r>
        <w:t>阶段很懊恼的一点就是</w:t>
      </w:r>
      <w:r w:rsidR="00577D60">
        <w:rPr>
          <w:rFonts w:hint="eastAsia"/>
        </w:rPr>
        <w:t>很</w:t>
      </w:r>
      <w:r w:rsidR="00577D60">
        <w:t>辛苦</w:t>
      </w:r>
      <w:r w:rsidR="00577D60">
        <w:rPr>
          <w:rFonts w:hint="eastAsia"/>
        </w:rPr>
        <w:t>写</w:t>
      </w:r>
      <w:r w:rsidR="00577D60">
        <w:t>的策略效果却不好，</w:t>
      </w:r>
      <w:r w:rsidR="00C444A6">
        <w:rPr>
          <w:rFonts w:hint="eastAsia"/>
        </w:rPr>
        <w:t>因为</w:t>
      </w:r>
      <w:r w:rsidR="00C444A6">
        <w:t>加了策略过后，棋反而走的更散，</w:t>
      </w:r>
      <w:r w:rsidR="00CF6DDE">
        <w:rPr>
          <w:rFonts w:hint="eastAsia"/>
        </w:rPr>
        <w:t>最后</w:t>
      </w:r>
      <w:r w:rsidR="00CF6DDE">
        <w:t>只能用快速判断的方式去弥补，</w:t>
      </w:r>
      <w:r w:rsidR="00CF6DDE">
        <w:rPr>
          <w:rFonts w:hint="eastAsia"/>
        </w:rPr>
        <w:t>我们</w:t>
      </w:r>
      <w:r w:rsidR="00CF6DDE">
        <w:t>也尝试过</w:t>
      </w:r>
      <w:r w:rsidR="00CF6DDE">
        <w:rPr>
          <w:rFonts w:hint="eastAsia"/>
        </w:rPr>
        <w:t>把</w:t>
      </w:r>
      <w:r w:rsidR="00CF6DDE">
        <w:t>这些候选点加权送到</w:t>
      </w:r>
      <w:r w:rsidR="00CF6DDE">
        <w:t>UCT</w:t>
      </w:r>
      <w:r w:rsidR="00CF6DDE">
        <w:t>中，增大这些位置的</w:t>
      </w:r>
      <w:r w:rsidR="00CF6DDE">
        <w:rPr>
          <w:rFonts w:hint="eastAsia"/>
        </w:rPr>
        <w:t>初始</w:t>
      </w:r>
      <w:r w:rsidR="00CF6DDE">
        <w:t>权重来得到</w:t>
      </w:r>
      <w:r w:rsidR="00CF6DDE">
        <w:rPr>
          <w:rFonts w:hint="eastAsia"/>
        </w:rPr>
        <w:t>最优</w:t>
      </w:r>
      <w:r w:rsidR="00CF6DDE">
        <w:t>位置，但效果并不好，最后其实也有想法，</w:t>
      </w:r>
      <w:r w:rsidR="00CF6DDE">
        <w:rPr>
          <w:rFonts w:hint="eastAsia"/>
        </w:rPr>
        <w:t>就是</w:t>
      </w:r>
      <w:r w:rsidR="00CF6DDE">
        <w:t>根据</w:t>
      </w:r>
      <w:r w:rsidR="00CF6DDE">
        <w:t>UCT</w:t>
      </w:r>
      <w:r w:rsidR="00CF6DDE">
        <w:t>最终</w:t>
      </w:r>
      <w:r w:rsidR="00CF6DDE">
        <w:rPr>
          <w:rFonts w:hint="eastAsia"/>
        </w:rPr>
        <w:t>得到</w:t>
      </w:r>
      <w:r w:rsidR="00CF6DDE">
        <w:t>节点的胜率和</w:t>
      </w:r>
      <w:r w:rsidR="00CF6DDE">
        <w:rPr>
          <w:rFonts w:hint="eastAsia"/>
        </w:rPr>
        <w:t>访问</w:t>
      </w:r>
      <w:r w:rsidR="00CF6DDE">
        <w:t>次数，确定这个点的真正价值，然后在与快速</w:t>
      </w:r>
      <w:r w:rsidR="00CF6DDE">
        <w:rPr>
          <w:rFonts w:hint="eastAsia"/>
        </w:rPr>
        <w:t>判断</w:t>
      </w:r>
      <w:r w:rsidR="00CF6DDE">
        <w:t>得到的位置结合，选出比较好的位置。</w:t>
      </w:r>
      <w:r w:rsidR="000C66CA">
        <w:rPr>
          <w:rFonts w:hint="eastAsia"/>
        </w:rPr>
        <w:t>但</w:t>
      </w:r>
      <w:r w:rsidR="000C66CA">
        <w:t>这只是想法，却遗憾的没有实现。</w:t>
      </w:r>
    </w:p>
    <w:p w:rsidR="00D5735F" w:rsidRDefault="00D5735F" w:rsidP="00D5735F">
      <w:pPr>
        <w:pStyle w:val="Heading1"/>
      </w:pPr>
      <w:bookmarkStart w:id="10" w:name="_Toc409304777"/>
      <w:r>
        <w:rPr>
          <w:rFonts w:hint="eastAsia"/>
        </w:rPr>
        <w:t>感悟与思考</w:t>
      </w:r>
      <w:bookmarkEnd w:id="10"/>
    </w:p>
    <w:p w:rsidR="00D5735F" w:rsidRDefault="00D5735F" w:rsidP="00D5735F">
      <w:r>
        <w:rPr>
          <w:rFonts w:hint="eastAsia"/>
        </w:rPr>
        <w:t>人工智能</w:t>
      </w:r>
      <w:r>
        <w:t>这门课可以说是这个学期最</w:t>
      </w:r>
      <w:r>
        <w:rPr>
          <w:rFonts w:hint="eastAsia"/>
        </w:rPr>
        <w:t>有趣</w:t>
      </w:r>
      <w:r>
        <w:t>的课了，之前选这门</w:t>
      </w:r>
      <w:r>
        <w:rPr>
          <w:rFonts w:hint="eastAsia"/>
        </w:rPr>
        <w:t>课</w:t>
      </w:r>
      <w:r>
        <w:t>的时候就知道最后会有期末大作业，每个组</w:t>
      </w:r>
      <w:r>
        <w:rPr>
          <w:rFonts w:hint="eastAsia"/>
        </w:rPr>
        <w:t>做</w:t>
      </w:r>
      <w:r>
        <w:t>围棋</w:t>
      </w:r>
      <w:r>
        <w:t>AI</w:t>
      </w:r>
      <w:r>
        <w:t>最后还有对战！虽然也能想象出来为了优化最后会很辛苦</w:t>
      </w:r>
      <w:r>
        <w:rPr>
          <w:rFonts w:hint="eastAsia"/>
        </w:rPr>
        <w:t>，</w:t>
      </w:r>
      <w:r>
        <w:t>但还是坚定的选了这门课</w:t>
      </w:r>
      <w:r>
        <w:rPr>
          <w:rFonts w:hint="eastAsia"/>
        </w:rPr>
        <w:t>。</w:t>
      </w:r>
    </w:p>
    <w:p w:rsidR="00A04159" w:rsidRDefault="00A04159" w:rsidP="00A04159">
      <w:pPr>
        <w:pStyle w:val="Heading2"/>
        <w:rPr>
          <w:rFonts w:hint="eastAsia"/>
        </w:rPr>
      </w:pPr>
      <w:bookmarkStart w:id="11" w:name="_Toc409304778"/>
      <w:r>
        <w:rPr>
          <w:rFonts w:hint="eastAsia"/>
        </w:rPr>
        <w:t>理论</w:t>
      </w:r>
      <w:r>
        <w:t>与实践</w:t>
      </w:r>
      <w:r w:rsidR="00B171F6">
        <w:rPr>
          <w:rFonts w:hint="eastAsia"/>
        </w:rPr>
        <w:t>的</w:t>
      </w:r>
      <w:r w:rsidR="00B171F6">
        <w:t>gap</w:t>
      </w:r>
      <w:bookmarkEnd w:id="11"/>
    </w:p>
    <w:p w:rsidR="00D5735F" w:rsidRDefault="00D5735F" w:rsidP="00D5735F">
      <w:pPr>
        <w:rPr>
          <w:rFonts w:hint="eastAsia"/>
        </w:rPr>
      </w:pPr>
      <w:r>
        <w:t>平时的理论课程看起来和大作业部分没有什么关系</w:t>
      </w:r>
      <w:r>
        <w:rPr>
          <w:rFonts w:hint="eastAsia"/>
        </w:rPr>
        <w:t>，</w:t>
      </w:r>
      <w:r w:rsidR="007852C4">
        <w:rPr>
          <w:rFonts w:hint="eastAsia"/>
        </w:rPr>
        <w:t>但是也是</w:t>
      </w:r>
      <w:r w:rsidR="007852C4">
        <w:t>很有用的，尤其是前一部分，</w:t>
      </w:r>
      <w:r w:rsidR="007852C4">
        <w:rPr>
          <w:rFonts w:hint="eastAsia"/>
        </w:rPr>
        <w:t>启发式</w:t>
      </w:r>
      <w:r w:rsidR="007852C4">
        <w:t>搜索相关的内容在最后大作业中都有体现，不过理论和</w:t>
      </w:r>
      <w:r w:rsidR="007852C4">
        <w:rPr>
          <w:rFonts w:hint="eastAsia"/>
        </w:rPr>
        <w:t>实践</w:t>
      </w:r>
      <w:r w:rsidR="007852C4">
        <w:t>毕竟风格不一样、侧重点不一样，</w:t>
      </w:r>
      <w:r w:rsidR="007852C4">
        <w:rPr>
          <w:rFonts w:hint="eastAsia"/>
        </w:rPr>
        <w:t>中间</w:t>
      </w:r>
      <w:r w:rsidR="007852C4">
        <w:t>还有有个很大的</w:t>
      </w:r>
      <w:r w:rsidR="007852C4">
        <w:t>gap</w:t>
      </w:r>
      <w:r w:rsidR="007852C4">
        <w:t>，所以</w:t>
      </w:r>
      <w:r w:rsidR="007852C4">
        <w:rPr>
          <w:rFonts w:hint="eastAsia"/>
        </w:rPr>
        <w:t>最后实现</w:t>
      </w:r>
      <w:r w:rsidR="007852C4">
        <w:t>起来很多都要依靠自己</w:t>
      </w:r>
      <w:r w:rsidR="007852C4">
        <w:rPr>
          <w:rFonts w:hint="eastAsia"/>
        </w:rPr>
        <w:t>去</w:t>
      </w:r>
      <w:r w:rsidR="007852C4">
        <w:t>思考如何降低复杂度，</w:t>
      </w:r>
      <w:r w:rsidR="007852C4">
        <w:rPr>
          <w:rFonts w:hint="eastAsia"/>
        </w:rPr>
        <w:t>如何</w:t>
      </w:r>
      <w:r w:rsidR="007852C4">
        <w:t>提高效率和效果。</w:t>
      </w:r>
    </w:p>
    <w:p w:rsidR="00D5735F" w:rsidRDefault="00D5735F" w:rsidP="00D5735F">
      <w:r>
        <w:t>其实感觉大学学了这么多课，很多都是考前</w:t>
      </w:r>
      <w:r>
        <w:rPr>
          <w:rFonts w:hint="eastAsia"/>
        </w:rPr>
        <w:t>背背</w:t>
      </w:r>
      <w:r>
        <w:t>书</w:t>
      </w:r>
      <w:r>
        <w:rPr>
          <w:rFonts w:hint="eastAsia"/>
        </w:rPr>
        <w:t>就</w:t>
      </w:r>
      <w:r>
        <w:t>过了，虽然也有大作业，但一般</w:t>
      </w:r>
      <w:r>
        <w:rPr>
          <w:rFonts w:hint="eastAsia"/>
        </w:rPr>
        <w:t>也</w:t>
      </w:r>
      <w:r>
        <w:t>不是</w:t>
      </w:r>
      <w:r>
        <w:rPr>
          <w:rFonts w:hint="eastAsia"/>
        </w:rPr>
        <w:t>竞技</w:t>
      </w:r>
      <w:r>
        <w:t>性的，不会有个量化排名，</w:t>
      </w:r>
      <w:r>
        <w:rPr>
          <w:rFonts w:hint="eastAsia"/>
        </w:rPr>
        <w:t>大家</w:t>
      </w:r>
      <w:r>
        <w:t>自己做自己的</w:t>
      </w:r>
      <w:r>
        <w:rPr>
          <w:rFonts w:hint="eastAsia"/>
        </w:rPr>
        <w:t>，</w:t>
      </w:r>
      <w:r>
        <w:t>辛苦一段时间做出来，</w:t>
      </w:r>
      <w:r>
        <w:rPr>
          <w:rFonts w:hint="eastAsia"/>
        </w:rPr>
        <w:t>展示一下</w:t>
      </w:r>
      <w:r>
        <w:t>，</w:t>
      </w:r>
      <w:r>
        <w:rPr>
          <w:rFonts w:hint="eastAsia"/>
        </w:rPr>
        <w:t>最后一般</w:t>
      </w:r>
      <w:r>
        <w:t>给分也都不错。</w:t>
      </w:r>
      <w:r>
        <w:rPr>
          <w:rFonts w:hint="eastAsia"/>
        </w:rPr>
        <w:t>感觉这次</w:t>
      </w:r>
      <w:r>
        <w:t>大作业最大的特点就是，不是做得多就做的好，经常辛辛苦苦实现一些东西，最后</w:t>
      </w:r>
      <w:r>
        <w:rPr>
          <w:rFonts w:hint="eastAsia"/>
        </w:rPr>
        <w:t>用了</w:t>
      </w:r>
      <w:r>
        <w:t>这些优化方法的版本反而不如没有经过优化的</w:t>
      </w:r>
      <w:r>
        <w:rPr>
          <w:rFonts w:hint="eastAsia"/>
        </w:rPr>
        <w:t>，</w:t>
      </w:r>
      <w:r>
        <w:t>所谓事倍功半，</w:t>
      </w:r>
      <w:r>
        <w:rPr>
          <w:rFonts w:hint="eastAsia"/>
        </w:rPr>
        <w:t>也就是</w:t>
      </w:r>
      <w:r>
        <w:t>这种感觉了。</w:t>
      </w:r>
    </w:p>
    <w:p w:rsidR="00A04159" w:rsidRDefault="00A04159" w:rsidP="00A04159">
      <w:pPr>
        <w:pStyle w:val="Heading2"/>
        <w:rPr>
          <w:rFonts w:hint="eastAsia"/>
        </w:rPr>
      </w:pPr>
      <w:bookmarkStart w:id="12" w:name="_Toc409304779"/>
      <w:r>
        <w:rPr>
          <w:rFonts w:hint="eastAsia"/>
        </w:rPr>
        <w:t>看淡</w:t>
      </w:r>
      <w:r>
        <w:t>结果</w:t>
      </w:r>
      <w:bookmarkEnd w:id="12"/>
    </w:p>
    <w:p w:rsidR="00D5735F" w:rsidRDefault="00D5735F" w:rsidP="00CF6DDE">
      <w:pPr>
        <w:jc w:val="both"/>
      </w:pPr>
      <w:r>
        <w:rPr>
          <w:rFonts w:hint="eastAsia"/>
        </w:rPr>
        <w:t>我们</w:t>
      </w:r>
      <w:r>
        <w:t>组算是比较提前做的了，</w:t>
      </w:r>
      <w:r>
        <w:rPr>
          <w:rFonts w:hint="eastAsia"/>
        </w:rPr>
        <w:t>之前</w:t>
      </w:r>
      <w:r>
        <w:rPr>
          <w:rFonts w:hint="eastAsia"/>
        </w:rPr>
        <w:t>uct</w:t>
      </w:r>
      <w:r>
        <w:rPr>
          <w:rFonts w:hint="eastAsia"/>
        </w:rPr>
        <w:t>做出来</w:t>
      </w:r>
      <w:r>
        <w:t>，就写好了</w:t>
      </w:r>
      <w:r>
        <w:rPr>
          <w:rFonts w:hint="eastAsia"/>
        </w:rPr>
        <w:t>吃子救子</w:t>
      </w:r>
      <w:r>
        <w:t>pattern</w:t>
      </w:r>
      <w:r>
        <w:t>等策略优化，</w:t>
      </w:r>
      <w:r>
        <w:rPr>
          <w:rFonts w:hint="eastAsia"/>
        </w:rPr>
        <w:t>在</w:t>
      </w:r>
      <w:r>
        <w:t>比赛前一周的时候跟关系比较好的两个组</w:t>
      </w:r>
      <w:r>
        <w:rPr>
          <w:rFonts w:hint="eastAsia"/>
        </w:rPr>
        <w:t>比了</w:t>
      </w:r>
      <w:r>
        <w:t>一下，能</w:t>
      </w:r>
      <w:r>
        <w:rPr>
          <w:rFonts w:hint="eastAsia"/>
        </w:rPr>
        <w:t>赢</w:t>
      </w:r>
      <w:r>
        <w:t>个</w:t>
      </w:r>
      <w:r>
        <w:rPr>
          <w:rFonts w:hint="eastAsia"/>
        </w:rPr>
        <w:t>60</w:t>
      </w:r>
      <w:r>
        <w:rPr>
          <w:rFonts w:hint="eastAsia"/>
        </w:rPr>
        <w:t>子</w:t>
      </w:r>
      <w:r>
        <w:t>+</w:t>
      </w:r>
      <w:r>
        <w:t>的，感觉很是不错，不过当时这两组的</w:t>
      </w:r>
      <w:r>
        <w:t>AI</w:t>
      </w:r>
      <w:r>
        <w:t>也都不是很完善，过了几天过后，其中的一组就过来草虐我们了。再有就是比赛前两三天的时候，</w:t>
      </w:r>
      <w:r>
        <w:lastRenderedPageBreak/>
        <w:t>跟</w:t>
      </w:r>
      <w:r>
        <w:t>”</w:t>
      </w:r>
      <w:r>
        <w:t>天元圣手</w:t>
      </w:r>
      <w:r>
        <w:t>”</w:t>
      </w:r>
      <w:r>
        <w:t>他们组</w:t>
      </w:r>
      <w:r>
        <w:rPr>
          <w:rFonts w:hint="eastAsia"/>
        </w:rPr>
        <w:t>比</w:t>
      </w:r>
      <w:r>
        <w:t>了一下，被屠城了，当时心情差的都不想复习了，所以后面也试图做了很多</w:t>
      </w:r>
      <w:r>
        <w:rPr>
          <w:rFonts w:hint="eastAsia"/>
        </w:rPr>
        <w:t>像</w:t>
      </w:r>
      <w:r>
        <w:t>和他们对抗一下，但</w:t>
      </w:r>
      <w:r>
        <w:rPr>
          <w:rFonts w:hint="eastAsia"/>
        </w:rPr>
        <w:t>最后</w:t>
      </w:r>
      <w:r>
        <w:t>也没</w:t>
      </w:r>
      <w:r>
        <w:rPr>
          <w:rFonts w:hint="eastAsia"/>
        </w:rPr>
        <w:t>有</w:t>
      </w:r>
      <w:r>
        <w:t>的到很好的成果</w:t>
      </w:r>
      <w:r>
        <w:rPr>
          <w:rFonts w:hint="eastAsia"/>
        </w:rPr>
        <w:t>，</w:t>
      </w:r>
      <w:r>
        <w:t>在最终的比赛中也确实输了，</w:t>
      </w:r>
      <w:r>
        <w:rPr>
          <w:rFonts w:hint="eastAsia"/>
        </w:rPr>
        <w:t>虽然</w:t>
      </w:r>
      <w:r>
        <w:t>很伤心，但也算意料之中。</w:t>
      </w:r>
    </w:p>
    <w:p w:rsidR="00966741" w:rsidRDefault="00D5735F" w:rsidP="00CF6DDE">
      <w:pPr>
        <w:jc w:val="both"/>
        <w:rPr>
          <w:rFonts w:hint="eastAsia"/>
        </w:rPr>
      </w:pPr>
      <w:r>
        <w:rPr>
          <w:rFonts w:hint="eastAsia"/>
        </w:rPr>
        <w:t>其实做优化</w:t>
      </w:r>
      <w:r>
        <w:t>比较难的一点也就是不知道怎么去衡量，优化了的是不是就是好的，比如在</w:t>
      </w:r>
      <w:r>
        <w:rPr>
          <w:rFonts w:hint="eastAsia"/>
        </w:rPr>
        <w:t>11</w:t>
      </w:r>
      <w:r>
        <w:rPr>
          <w:rFonts w:hint="eastAsia"/>
        </w:rPr>
        <w:t>版本</w:t>
      </w:r>
      <w:r>
        <w:t>上，我们做了</w:t>
      </w:r>
      <w:r>
        <w:rPr>
          <w:rFonts w:hint="eastAsia"/>
        </w:rPr>
        <w:t>9</w:t>
      </w:r>
      <w:r>
        <w:rPr>
          <w:rFonts w:hint="eastAsia"/>
        </w:rPr>
        <w:t>个</w:t>
      </w:r>
      <w:r>
        <w:t>版本</w:t>
      </w:r>
      <w:r>
        <w:rPr>
          <w:rFonts w:hint="eastAsia"/>
        </w:rPr>
        <w:t>，</w:t>
      </w:r>
      <w:r>
        <w:t>做出各种调试，</w:t>
      </w:r>
      <w:r>
        <w:rPr>
          <w:rFonts w:hint="eastAsia"/>
        </w:rPr>
        <w:t>其中</w:t>
      </w:r>
      <w:r>
        <w:t>大概四五个版本都是</w:t>
      </w:r>
      <w:r>
        <w:rPr>
          <w:rFonts w:hint="eastAsia"/>
        </w:rPr>
        <w:t>超过</w:t>
      </w:r>
      <w:r>
        <w:t>前一个版本的，但在对战其他组的时候，表现相差无益，虽然</w:t>
      </w:r>
      <w:r>
        <w:rPr>
          <w:rFonts w:hint="eastAsia"/>
        </w:rPr>
        <w:t>有时</w:t>
      </w:r>
      <w:r>
        <w:t>能赢天元圣手，或者上届的</w:t>
      </w:r>
      <w:r>
        <w:rPr>
          <w:rFonts w:hint="eastAsia"/>
        </w:rPr>
        <w:t>undecidable</w:t>
      </w:r>
      <w:r>
        <w:t>，但是也都不稳定</w:t>
      </w:r>
      <w:r>
        <w:rPr>
          <w:rFonts w:hint="eastAsia"/>
        </w:rPr>
        <w:t>。</w:t>
      </w:r>
    </w:p>
    <w:p w:rsidR="00A04159" w:rsidRDefault="00A04159" w:rsidP="00A04159">
      <w:pPr>
        <w:pStyle w:val="Heading2"/>
        <w:rPr>
          <w:rFonts w:hint="eastAsia"/>
        </w:rPr>
      </w:pPr>
      <w:bookmarkStart w:id="13" w:name="_Toc409304780"/>
      <w:r>
        <w:rPr>
          <w:rFonts w:hint="eastAsia"/>
        </w:rPr>
        <w:t>竞争</w:t>
      </w:r>
      <w:r>
        <w:t>与合作</w:t>
      </w:r>
      <w:bookmarkEnd w:id="13"/>
    </w:p>
    <w:p w:rsidR="00D5735F" w:rsidRDefault="0057351B" w:rsidP="00CF6DDE">
      <w:pPr>
        <w:jc w:val="both"/>
        <w:rPr>
          <w:rFonts w:hint="eastAsia"/>
        </w:rPr>
      </w:pPr>
      <w:r>
        <w:rPr>
          <w:rFonts w:hint="eastAsia"/>
        </w:rPr>
        <w:t>像</w:t>
      </w:r>
      <w:r w:rsidR="00D5735F">
        <w:t>这种竞技性大作业，不仅仅是闭门造车那么简单，比如说，</w:t>
      </w:r>
      <w:r>
        <w:rPr>
          <w:rFonts w:hint="eastAsia"/>
        </w:rPr>
        <w:t>我们</w:t>
      </w:r>
      <w:r>
        <w:t>还</w:t>
      </w:r>
      <w:r w:rsidR="00D5735F">
        <w:t>需要时时关注别的组的进展，</w:t>
      </w:r>
      <w:r>
        <w:rPr>
          <w:rFonts w:hint="eastAsia"/>
        </w:rPr>
        <w:t>了解</w:t>
      </w:r>
      <w:r>
        <w:t>其他组在做什么</w:t>
      </w:r>
      <w:r>
        <w:rPr>
          <w:rFonts w:hint="eastAsia"/>
        </w:rPr>
        <w:t>优化</w:t>
      </w:r>
      <w:r>
        <w:t>，当前棋力如何，如何针对别人的战略思考对策，</w:t>
      </w:r>
      <w:r w:rsidR="00D5735F">
        <w:t>通过对战来相互提高</w:t>
      </w:r>
      <w:r w:rsidR="00D5735F">
        <w:rPr>
          <w:rFonts w:hint="eastAsia"/>
        </w:rPr>
        <w:t>。</w:t>
      </w:r>
      <w:r w:rsidR="00D5735F">
        <w:t>比如说跟</w:t>
      </w:r>
      <w:r w:rsidR="00D5735F">
        <w:t>”</w:t>
      </w:r>
      <w:r w:rsidR="00D5735F">
        <w:t>神之一手</w:t>
      </w:r>
      <w:r w:rsidR="00D5735F">
        <w:t>”</w:t>
      </w:r>
      <w:r w:rsidR="00D5735F">
        <w:rPr>
          <w:rFonts w:hint="eastAsia"/>
        </w:rPr>
        <w:t>，</w:t>
      </w:r>
      <w:r>
        <w:rPr>
          <w:rFonts w:hint="eastAsia"/>
        </w:rPr>
        <w:t>跟</w:t>
      </w:r>
      <w:r>
        <w:t>他们的交流算是相对比较多的。</w:t>
      </w:r>
      <w:r w:rsidR="00D5735F">
        <w:t>在我们</w:t>
      </w:r>
      <w:r w:rsidR="00D5735F">
        <w:t>version</w:t>
      </w:r>
      <w:r>
        <w:t>4.x</w:t>
      </w:r>
      <w:r w:rsidR="00D5735F">
        <w:t>的时候</w:t>
      </w:r>
      <w:r w:rsidR="00D5735F">
        <w:rPr>
          <w:rFonts w:hint="eastAsia"/>
        </w:rPr>
        <w:t>，</w:t>
      </w:r>
      <w:r>
        <w:rPr>
          <w:rFonts w:hint="eastAsia"/>
        </w:rPr>
        <w:t>他们</w:t>
      </w:r>
      <w:r>
        <w:t>还没有做很多优化，</w:t>
      </w:r>
      <w:r w:rsidR="00D5735F">
        <w:t>跟他们比</w:t>
      </w:r>
      <w:r w:rsidR="00D5735F">
        <w:rPr>
          <w:rFonts w:hint="eastAsia"/>
        </w:rPr>
        <w:t>，</w:t>
      </w:r>
      <w:r w:rsidR="00D5735F">
        <w:t>可以赢</w:t>
      </w:r>
      <w:r w:rsidR="00D5735F">
        <w:rPr>
          <w:rFonts w:hint="eastAsia"/>
        </w:rPr>
        <w:t>60</w:t>
      </w:r>
      <w:r w:rsidR="00D5735F">
        <w:rPr>
          <w:rFonts w:hint="eastAsia"/>
        </w:rPr>
        <w:t>子</w:t>
      </w:r>
      <w:r w:rsidR="00D5735F">
        <w:rPr>
          <w:rFonts w:hint="eastAsia"/>
        </w:rPr>
        <w:t>+</w:t>
      </w:r>
      <w:r w:rsidR="00D5735F">
        <w:rPr>
          <w:rFonts w:hint="eastAsia"/>
        </w:rPr>
        <w:t>，过了几天，他们</w:t>
      </w:r>
      <w:r>
        <w:rPr>
          <w:rFonts w:hint="eastAsia"/>
        </w:rPr>
        <w:t>棋力</w:t>
      </w:r>
      <w:r>
        <w:t>有了比较大的提升后，</w:t>
      </w:r>
      <w:r w:rsidR="00D5735F">
        <w:rPr>
          <w:rFonts w:hint="eastAsia"/>
        </w:rPr>
        <w:t>跑过来要求跟我们一战的时候，就可以赢我们</w:t>
      </w:r>
      <w:r w:rsidR="00D5735F">
        <w:rPr>
          <w:rFonts w:hint="eastAsia"/>
        </w:rPr>
        <w:t>30</w:t>
      </w:r>
      <w:r w:rsidR="00D5735F">
        <w:rPr>
          <w:rFonts w:hint="eastAsia"/>
        </w:rPr>
        <w:t>子</w:t>
      </w:r>
      <w:r w:rsidR="00D5735F">
        <w:rPr>
          <w:rFonts w:hint="eastAsia"/>
        </w:rPr>
        <w:t>+</w:t>
      </w:r>
      <w:r w:rsidR="00D5735F">
        <w:rPr>
          <w:rFonts w:hint="eastAsia"/>
        </w:rPr>
        <w:t>了，当时心里虽然很不爽，但是这种受挫也给了我们继续优化的动力，等到我们</w:t>
      </w:r>
      <w:r w:rsidR="00D5735F">
        <w:rPr>
          <w:rFonts w:hint="eastAsia"/>
        </w:rPr>
        <w:t>version</w:t>
      </w:r>
      <w:r>
        <w:t>7.x</w:t>
      </w:r>
      <w:r w:rsidR="00D5735F">
        <w:rPr>
          <w:rFonts w:hint="eastAsia"/>
        </w:rPr>
        <w:t>的时候，就可以先后手稳赢他们了。</w:t>
      </w:r>
      <w:r w:rsidR="00007A98">
        <w:rPr>
          <w:rFonts w:hint="eastAsia"/>
        </w:rPr>
        <w:t>有时候</w:t>
      </w:r>
      <w:r w:rsidR="00007A98">
        <w:t>赢了别人也会觉得不好意思，输了也会不开心，但</w:t>
      </w:r>
      <w:r w:rsidR="00007A98">
        <w:rPr>
          <w:rFonts w:hint="eastAsia"/>
        </w:rPr>
        <w:t>这些</w:t>
      </w:r>
      <w:r w:rsidR="00007A98">
        <w:t>小情绪</w:t>
      </w:r>
      <w:r w:rsidR="00007A98">
        <w:rPr>
          <w:rFonts w:hint="eastAsia"/>
        </w:rPr>
        <w:t>都会</w:t>
      </w:r>
      <w:r w:rsidR="00007A98">
        <w:t>被继续努力变得更强的动力取代，大家一起讨论，研究，虽然</w:t>
      </w:r>
      <w:r w:rsidR="00007A98">
        <w:rPr>
          <w:rFonts w:hint="eastAsia"/>
        </w:rPr>
        <w:t>有些</w:t>
      </w:r>
      <w:r w:rsidR="00007A98">
        <w:t>核心技术</w:t>
      </w:r>
      <w:r w:rsidR="00007A98">
        <w:rPr>
          <w:rFonts w:hint="eastAsia"/>
        </w:rPr>
        <w:t>没办法</w:t>
      </w:r>
      <w:r w:rsidR="00007A98">
        <w:t>共享，但能够沟通的</w:t>
      </w:r>
      <w:r w:rsidR="00007A98">
        <w:rPr>
          <w:rFonts w:hint="eastAsia"/>
        </w:rPr>
        <w:t>也</w:t>
      </w:r>
      <w:r w:rsidR="00007A98">
        <w:t>是</w:t>
      </w:r>
      <w:r w:rsidR="00007A98">
        <w:rPr>
          <w:rFonts w:hint="eastAsia"/>
        </w:rPr>
        <w:t>帮助</w:t>
      </w:r>
      <w:r w:rsidR="00007A98">
        <w:t>很大了。</w:t>
      </w:r>
    </w:p>
    <w:p w:rsidR="00A04159" w:rsidRDefault="00A04159" w:rsidP="00A04159">
      <w:pPr>
        <w:pStyle w:val="Heading2"/>
        <w:rPr>
          <w:rFonts w:hint="eastAsia"/>
        </w:rPr>
      </w:pPr>
      <w:bookmarkStart w:id="14" w:name="_Toc409304781"/>
      <w:r>
        <w:rPr>
          <w:rFonts w:hint="eastAsia"/>
        </w:rPr>
        <w:t>作为娘子</w:t>
      </w:r>
      <w:r>
        <w:t>军</w:t>
      </w:r>
      <w:bookmarkEnd w:id="14"/>
    </w:p>
    <w:p w:rsidR="00D5735F" w:rsidRDefault="00D5735F" w:rsidP="00CF6DDE">
      <w:pPr>
        <w:jc w:val="both"/>
      </w:pPr>
      <w:r>
        <w:rPr>
          <w:rFonts w:hint="eastAsia"/>
        </w:rPr>
        <w:t>作为一个纯妹子组，实话说相比汉子组还是有点劣势的，比如说熬不起夜，但是相信我们的优点也有很多，比如说认真仔细，准备充分。</w:t>
      </w:r>
      <w:r w:rsidR="0048032A">
        <w:rPr>
          <w:rFonts w:hint="eastAsia"/>
        </w:rPr>
        <w:t>其实</w:t>
      </w:r>
      <w:r w:rsidR="0048032A">
        <w:t>我们</w:t>
      </w:r>
      <w:r w:rsidR="0048032A">
        <w:rPr>
          <w:rFonts w:hint="eastAsia"/>
        </w:rPr>
        <w:t>能</w:t>
      </w:r>
      <w:r w:rsidR="0048032A">
        <w:t>选这门课也都是</w:t>
      </w:r>
      <w:r w:rsidR="0048032A">
        <w:rPr>
          <w:rFonts w:hint="eastAsia"/>
        </w:rPr>
        <w:t>做好了</w:t>
      </w:r>
      <w:r w:rsidR="0048032A">
        <w:t>辛苦码代码的准备，</w:t>
      </w:r>
      <w:r w:rsidR="001F03BE">
        <w:rPr>
          <w:rFonts w:hint="eastAsia"/>
        </w:rPr>
        <w:t>而且</w:t>
      </w:r>
      <w:r w:rsidR="001F03BE">
        <w:t>作为</w:t>
      </w:r>
      <w:r w:rsidR="001F03BE">
        <w:t>CS</w:t>
      </w:r>
      <w:r w:rsidR="001F03BE">
        <w:rPr>
          <w:rFonts w:hint="eastAsia"/>
        </w:rPr>
        <w:t>er</w:t>
      </w:r>
      <w:r w:rsidR="001F03BE">
        <w:t>，</w:t>
      </w:r>
      <w:r w:rsidR="001F03BE">
        <w:rPr>
          <w:rFonts w:hint="eastAsia"/>
        </w:rPr>
        <w:t>说起来</w:t>
      </w:r>
      <w:r w:rsidR="001F03BE">
        <w:t>我们也都</w:t>
      </w:r>
      <w:r w:rsidR="001F03BE">
        <w:rPr>
          <w:rFonts w:hint="eastAsia"/>
        </w:rPr>
        <w:t>挺喜欢编程</w:t>
      </w:r>
      <w:r w:rsidR="001F03BE">
        <w:t>，所以倒不至于</w:t>
      </w:r>
      <w:r w:rsidR="001F03BE">
        <w:rPr>
          <w:rFonts w:hint="eastAsia"/>
        </w:rPr>
        <w:t>像</w:t>
      </w:r>
      <w:r w:rsidR="001F03BE">
        <w:t>大多数人以为的妹子就是拖后腿的。其实</w:t>
      </w:r>
      <w:r w:rsidR="001F03BE">
        <w:rPr>
          <w:rFonts w:hint="eastAsia"/>
        </w:rPr>
        <w:t>最后</w:t>
      </w:r>
      <w:r w:rsidR="001F03BE">
        <w:t>的对战成绩也证明了我们的实力也是还可以的，</w:t>
      </w:r>
      <w:r w:rsidR="001F03BE">
        <w:rPr>
          <w:rFonts w:hint="eastAsia"/>
        </w:rPr>
        <w:t>虽然</w:t>
      </w:r>
      <w:r w:rsidR="001F03BE">
        <w:t>相信我们还有很多可以继续优化的地方，但是</w:t>
      </w:r>
      <w:r w:rsidR="001F03BE">
        <w:rPr>
          <w:rFonts w:hint="eastAsia"/>
        </w:rPr>
        <w:t>毕竟</w:t>
      </w:r>
      <w:r w:rsidR="001F03BE">
        <w:t>不能尽善尽美，</w:t>
      </w:r>
      <w:r w:rsidR="001F03BE">
        <w:rPr>
          <w:rFonts w:hint="eastAsia"/>
        </w:rPr>
        <w:t>而且</w:t>
      </w:r>
      <w:r w:rsidR="001F03BE">
        <w:t>对战总有输有赢，看淡点结果，重视点过程，感觉学习了很多，</w:t>
      </w:r>
      <w:r w:rsidR="001F03BE">
        <w:rPr>
          <w:rFonts w:hint="eastAsia"/>
        </w:rPr>
        <w:t>收获</w:t>
      </w:r>
      <w:r w:rsidR="001F03BE">
        <w:t>也有很多，</w:t>
      </w:r>
      <w:r w:rsidR="001F03BE">
        <w:rPr>
          <w:rFonts w:hint="eastAsia"/>
        </w:rPr>
        <w:t>这些</w:t>
      </w:r>
      <w:r w:rsidR="001F03BE">
        <w:t>应该就</w:t>
      </w:r>
      <w:r w:rsidR="001F03BE">
        <w:rPr>
          <w:rFonts w:hint="eastAsia"/>
        </w:rPr>
        <w:t>够</w:t>
      </w:r>
      <w:r w:rsidR="001F03BE">
        <w:t>了。</w:t>
      </w:r>
    </w:p>
    <w:p w:rsidR="00B171F6" w:rsidRDefault="00B171F6" w:rsidP="00B171F6">
      <w:pPr>
        <w:pStyle w:val="Heading2"/>
      </w:pPr>
      <w:bookmarkStart w:id="15" w:name="_Toc409304782"/>
      <w:r>
        <w:rPr>
          <w:rFonts w:hint="eastAsia"/>
        </w:rPr>
        <w:t>真正</w:t>
      </w:r>
      <w:r>
        <w:t>的提高</w:t>
      </w:r>
      <w:bookmarkEnd w:id="15"/>
    </w:p>
    <w:p w:rsidR="00B171F6" w:rsidRDefault="00810AAA" w:rsidP="00B171F6">
      <w:pPr>
        <w:rPr>
          <w:rFonts w:hint="eastAsia"/>
        </w:rPr>
      </w:pPr>
      <w:r>
        <w:rPr>
          <w:rFonts w:hint="eastAsia"/>
        </w:rPr>
        <w:t>经过</w:t>
      </w:r>
      <w:r>
        <w:t>这次</w:t>
      </w:r>
      <w:r>
        <w:rPr>
          <w:rFonts w:hint="eastAsia"/>
        </w:rPr>
        <w:t>大</w:t>
      </w:r>
      <w:r>
        <w:t>作业，</w:t>
      </w:r>
      <w:r>
        <w:rPr>
          <w:rFonts w:hint="eastAsia"/>
        </w:rPr>
        <w:t>我相信</w:t>
      </w:r>
      <w:r>
        <w:t>每个人应该收获都很多，应该也不</w:t>
      </w:r>
      <w:r>
        <w:rPr>
          <w:rFonts w:hint="eastAsia"/>
        </w:rPr>
        <w:t>尽</w:t>
      </w:r>
      <w:r>
        <w:t>相同，就我个人来说，主要的提高应该还是在实践方面，</w:t>
      </w:r>
      <w:r w:rsidR="00242E30">
        <w:rPr>
          <w:rFonts w:hint="eastAsia"/>
        </w:rPr>
        <w:t>下面简单</w:t>
      </w:r>
      <w:r w:rsidR="00242E30">
        <w:t>说说：</w:t>
      </w:r>
    </w:p>
    <w:p w:rsidR="00810AAA" w:rsidRDefault="00810AAA" w:rsidP="00810AAA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理论</w:t>
      </w:r>
      <w:r>
        <w:t>方面：</w:t>
      </w:r>
    </w:p>
    <w:p w:rsidR="00810AAA" w:rsidRDefault="00CD492F" w:rsidP="00810AAA">
      <w:pPr>
        <w:pStyle w:val="ListParagraph"/>
        <w:numPr>
          <w:ilvl w:val="1"/>
          <w:numId w:val="8"/>
        </w:numPr>
        <w:ind w:firstLineChars="0"/>
      </w:pPr>
      <w:r>
        <w:rPr>
          <w:rFonts w:hint="eastAsia"/>
        </w:rPr>
        <w:t>在</w:t>
      </w:r>
      <w:r>
        <w:t>课程里，感觉学的最有用的就是搜索部分，因为最大最小树，还有一些基本的剪枝思想都在</w:t>
      </w:r>
      <w:r>
        <w:rPr>
          <w:rFonts w:hint="eastAsia"/>
        </w:rPr>
        <w:t>大作业</w:t>
      </w:r>
      <w:r>
        <w:t>中有所涉及，还有就是</w:t>
      </w:r>
      <w:r>
        <w:rPr>
          <w:rFonts w:hint="eastAsia"/>
        </w:rPr>
        <w:t>关于</w:t>
      </w:r>
      <w:r>
        <w:t>推断部分，</w:t>
      </w:r>
      <w:r>
        <w:rPr>
          <w:rFonts w:hint="eastAsia"/>
        </w:rPr>
        <w:t>贝叶斯</w:t>
      </w:r>
      <w:r>
        <w:t>网络的</w:t>
      </w:r>
      <w:r>
        <w:rPr>
          <w:rFonts w:hint="eastAsia"/>
        </w:rPr>
        <w:t>建立</w:t>
      </w:r>
      <w:r>
        <w:t>，滤波，像卡尔曼滤</w:t>
      </w:r>
      <w:r>
        <w:lastRenderedPageBreak/>
        <w:t>波在之前也是有用过。不过确实很多部分也没</w:t>
      </w:r>
      <w:r>
        <w:rPr>
          <w:rFonts w:hint="eastAsia"/>
        </w:rPr>
        <w:t>能吃透</w:t>
      </w:r>
      <w:r>
        <w:t>，感觉有点羞愧，但是真的学到了</w:t>
      </w:r>
      <w:r>
        <w:rPr>
          <w:rFonts w:hint="eastAsia"/>
        </w:rPr>
        <w:t>一些</w:t>
      </w:r>
      <w:r>
        <w:t>东西，</w:t>
      </w:r>
      <w:r>
        <w:rPr>
          <w:rFonts w:hint="eastAsia"/>
        </w:rPr>
        <w:t>总归</w:t>
      </w:r>
      <w:r>
        <w:t>会有用的。</w:t>
      </w:r>
    </w:p>
    <w:p w:rsidR="00CD492F" w:rsidRDefault="00CD492F" w:rsidP="00810AAA">
      <w:pPr>
        <w:pStyle w:val="ListParagraph"/>
        <w:numPr>
          <w:ilvl w:val="1"/>
          <w:numId w:val="8"/>
        </w:numPr>
        <w:ind w:firstLineChars="0"/>
      </w:pPr>
      <w:r>
        <w:rPr>
          <w:rFonts w:hint="eastAsia"/>
        </w:rPr>
        <w:t>在</w:t>
      </w:r>
      <w:r>
        <w:t>完成</w:t>
      </w:r>
      <w:r>
        <w:rPr>
          <w:rFonts w:hint="eastAsia"/>
        </w:rPr>
        <w:t>大作业</w:t>
      </w:r>
      <w:r>
        <w:t>的过程中</w:t>
      </w:r>
      <w:r>
        <w:rPr>
          <w:rFonts w:hint="eastAsia"/>
        </w:rPr>
        <w:t>，</w:t>
      </w:r>
      <w:r>
        <w:t>很有用的一方面资料就是前</w:t>
      </w:r>
      <w:r>
        <w:rPr>
          <w:rFonts w:hint="eastAsia"/>
        </w:rPr>
        <w:t>人</w:t>
      </w:r>
      <w:r>
        <w:t>文献，</w:t>
      </w:r>
      <w:r w:rsidR="00242E30">
        <w:rPr>
          <w:rFonts w:hint="eastAsia"/>
        </w:rPr>
        <w:t>我们</w:t>
      </w:r>
      <w:r w:rsidR="00242E30">
        <w:t>的主要路线还是参考</w:t>
      </w:r>
      <w:r w:rsidR="00242E30">
        <w:t>mogo</w:t>
      </w:r>
      <w:r w:rsidR="00242E30">
        <w:t>的，但其实</w:t>
      </w:r>
      <w:r w:rsidR="00242E30">
        <w:t>fuego</w:t>
      </w:r>
      <w:r w:rsidR="00242E30">
        <w:t>和</w:t>
      </w:r>
      <w:r w:rsidR="00242E30">
        <w:t>mogo</w:t>
      </w:r>
      <w:r w:rsidR="00242E30">
        <w:t>很</w:t>
      </w:r>
      <w:r w:rsidR="00242E30">
        <w:rPr>
          <w:rFonts w:hint="eastAsia"/>
        </w:rPr>
        <w:t>像</w:t>
      </w:r>
      <w:r w:rsidR="00242E30">
        <w:t>，而且也有开源代码，所以参考价值也很高，不得不说，如果没有这门课，我应该永远都不会知道</w:t>
      </w:r>
      <w:r w:rsidR="00242E30">
        <w:rPr>
          <w:rFonts w:hint="eastAsia"/>
        </w:rPr>
        <w:t>一个</w:t>
      </w:r>
      <w:r w:rsidR="00242E30">
        <w:t>AI</w:t>
      </w:r>
      <w:r w:rsidR="00242E30">
        <w:t>可以经过这么多代的优化，那么多</w:t>
      </w:r>
      <w:r w:rsidR="00242E30">
        <w:t>group</w:t>
      </w:r>
      <w:r w:rsidR="00242E30">
        <w:t>一起</w:t>
      </w:r>
      <w:r w:rsidR="00726770">
        <w:rPr>
          <w:rFonts w:hint="eastAsia"/>
        </w:rPr>
        <w:t>对战、</w:t>
      </w:r>
      <w:r w:rsidR="00242E30">
        <w:t>提高，感觉十分奇妙。在我们的竞技中其实也有些这种感觉。</w:t>
      </w:r>
    </w:p>
    <w:p w:rsidR="00810AAA" w:rsidRDefault="00810AAA" w:rsidP="00810AAA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实践方面</w:t>
      </w:r>
      <w:r>
        <w:t>：</w:t>
      </w:r>
    </w:p>
    <w:p w:rsidR="008F3551" w:rsidRDefault="00FA10B0" w:rsidP="00CF6DDE">
      <w:pPr>
        <w:pStyle w:val="ListParagraph"/>
        <w:numPr>
          <w:ilvl w:val="1"/>
          <w:numId w:val="8"/>
        </w:numPr>
        <w:ind w:firstLineChars="0"/>
        <w:jc w:val="both"/>
      </w:pPr>
      <w:r>
        <w:rPr>
          <w:rFonts w:hint="eastAsia"/>
        </w:rPr>
        <w:t>编程</w:t>
      </w:r>
      <w:r>
        <w:t>能力的提高，这是毋庸置疑的，</w:t>
      </w:r>
      <w:r w:rsidR="002022C8">
        <w:rPr>
          <w:rFonts w:hint="eastAsia"/>
        </w:rPr>
        <w:t>整个</w:t>
      </w:r>
      <w:r w:rsidR="002022C8">
        <w:t>AI</w:t>
      </w:r>
      <w:r w:rsidR="002022C8">
        <w:rPr>
          <w:rFonts w:hint="eastAsia"/>
        </w:rPr>
        <w:t>项目</w:t>
      </w:r>
      <w:r w:rsidR="002022C8">
        <w:t>代码量应该</w:t>
      </w:r>
      <w:r w:rsidR="002022C8">
        <w:rPr>
          <w:rFonts w:hint="eastAsia"/>
        </w:rPr>
        <w:t>相对</w:t>
      </w:r>
      <w:r w:rsidR="002022C8">
        <w:t>来说是</w:t>
      </w:r>
      <w:r w:rsidR="002022C8">
        <w:rPr>
          <w:rFonts w:hint="eastAsia"/>
        </w:rPr>
        <w:t>所有</w:t>
      </w:r>
      <w:r w:rsidR="002022C8">
        <w:t>C/C++</w:t>
      </w:r>
      <w:r w:rsidR="002022C8">
        <w:rPr>
          <w:rFonts w:hint="eastAsia"/>
        </w:rPr>
        <w:t>项目</w:t>
      </w:r>
      <w:r w:rsidR="002022C8">
        <w:t>里最强的了，之前开发的</w:t>
      </w:r>
      <w:r w:rsidR="002022C8">
        <w:rPr>
          <w:rFonts w:hint="eastAsia"/>
        </w:rPr>
        <w:t>安卓</w:t>
      </w:r>
      <w:r w:rsidR="002022C8">
        <w:t>代码虽然长但是</w:t>
      </w:r>
      <w:r w:rsidR="002022C8">
        <w:rPr>
          <w:rFonts w:hint="eastAsia"/>
        </w:rPr>
        <w:t>很多</w:t>
      </w:r>
      <w:r w:rsidR="002022C8">
        <w:t>事</w:t>
      </w:r>
      <w:r w:rsidR="002022C8">
        <w:t>UI</w:t>
      </w:r>
      <w:r w:rsidR="002022C8">
        <w:t>相关并不麻烦，</w:t>
      </w:r>
      <w:r w:rsidR="002022C8">
        <w:rPr>
          <w:rFonts w:hint="eastAsia"/>
        </w:rPr>
        <w:t>而这个则</w:t>
      </w:r>
      <w:r w:rsidR="002022C8">
        <w:t>是相对来说</w:t>
      </w:r>
      <w:r w:rsidR="002022C8">
        <w:rPr>
          <w:rFonts w:hint="eastAsia"/>
        </w:rPr>
        <w:t>全靠</w:t>
      </w:r>
      <w:r w:rsidR="002022C8">
        <w:t>自己架构的</w:t>
      </w:r>
      <w:r w:rsidR="002022C8">
        <w:rPr>
          <w:rFonts w:hint="eastAsia"/>
        </w:rPr>
        <w:t>“干货</w:t>
      </w:r>
      <w:r w:rsidR="002022C8">
        <w:t>”</w:t>
      </w:r>
      <w:r w:rsidR="002022C8">
        <w:rPr>
          <w:rFonts w:hint="eastAsia"/>
        </w:rPr>
        <w:t>。</w:t>
      </w:r>
      <w:r w:rsidR="00C04E6B">
        <w:rPr>
          <w:rFonts w:hint="eastAsia"/>
        </w:rPr>
        <w:t>有时出现</w:t>
      </w:r>
      <w:r w:rsidR="00C04E6B">
        <w:t>了</w:t>
      </w:r>
      <w:r w:rsidR="00C04E6B">
        <w:t>bug</w:t>
      </w:r>
      <w:r w:rsidR="00C04E6B">
        <w:t>，需要一层一层去测试才能发现</w:t>
      </w:r>
      <w:r w:rsidR="00C04E6B">
        <w:rPr>
          <w:rFonts w:hint="eastAsia"/>
        </w:rPr>
        <w:t>到底</w:t>
      </w:r>
      <w:r w:rsidR="00C04E6B">
        <w:t>是哪里出</w:t>
      </w:r>
      <w:r w:rsidR="00C04E6B">
        <w:rPr>
          <w:rFonts w:hint="eastAsia"/>
        </w:rPr>
        <w:t>错</w:t>
      </w:r>
      <w:r w:rsidR="00C04E6B">
        <w:t>，有时改了</w:t>
      </w:r>
      <w:r w:rsidR="00C04E6B">
        <w:rPr>
          <w:rFonts w:hint="eastAsia"/>
        </w:rPr>
        <w:t>一个地方</w:t>
      </w:r>
      <w:r w:rsidR="00C04E6B">
        <w:t>，另一个部分却受到影响，这些经历</w:t>
      </w:r>
      <w:r w:rsidR="00C04E6B">
        <w:rPr>
          <w:rFonts w:hint="eastAsia"/>
        </w:rPr>
        <w:t>对</w:t>
      </w:r>
      <w:r w:rsidR="00C04E6B">
        <w:t>我们的</w:t>
      </w:r>
      <w:r w:rsidR="00C04E6B">
        <w:rPr>
          <w:rFonts w:hint="eastAsia"/>
        </w:rPr>
        <w:t>能力</w:t>
      </w:r>
      <w:r w:rsidR="00C04E6B">
        <w:t>提高都是大有裨益。</w:t>
      </w:r>
    </w:p>
    <w:p w:rsidR="008F3551" w:rsidRDefault="008F3551" w:rsidP="00CF6DDE">
      <w:pPr>
        <w:pStyle w:val="ListParagraph"/>
        <w:numPr>
          <w:ilvl w:val="1"/>
          <w:numId w:val="8"/>
        </w:numPr>
        <w:ind w:firstLineChars="0"/>
        <w:jc w:val="both"/>
        <w:rPr>
          <w:rFonts w:hint="eastAsia"/>
        </w:rPr>
      </w:pPr>
      <w:r>
        <w:rPr>
          <w:rFonts w:hint="eastAsia"/>
        </w:rPr>
        <w:t>对</w:t>
      </w:r>
      <w:r>
        <w:t>c</w:t>
      </w:r>
      <w:r>
        <w:t>的熟悉</w:t>
      </w:r>
      <w:r w:rsidR="00596F5F">
        <w:rPr>
          <w:rFonts w:hint="eastAsia"/>
        </w:rPr>
        <w:t>也</w:t>
      </w:r>
      <w:r>
        <w:rPr>
          <w:rFonts w:hint="eastAsia"/>
        </w:rPr>
        <w:t>是</w:t>
      </w:r>
      <w:r>
        <w:t>一方面，以前</w:t>
      </w:r>
      <w:r>
        <w:rPr>
          <w:rFonts w:hint="eastAsia"/>
        </w:rPr>
        <w:t>并</w:t>
      </w:r>
      <w:r>
        <w:t>不熟悉</w:t>
      </w:r>
      <w:r>
        <w:t>c</w:t>
      </w:r>
      <w:r>
        <w:rPr>
          <w:rFonts w:hint="eastAsia"/>
        </w:rPr>
        <w:t>语言</w:t>
      </w:r>
      <w:r>
        <w:t>，因为基本都是用</w:t>
      </w:r>
      <w:r>
        <w:t>python</w:t>
      </w:r>
      <w:r>
        <w:t>或者</w:t>
      </w:r>
      <w:r>
        <w:rPr>
          <w:rFonts w:hint="eastAsia"/>
        </w:rPr>
        <w:t>C++</w:t>
      </w:r>
      <w:r>
        <w:rPr>
          <w:rFonts w:hint="eastAsia"/>
        </w:rPr>
        <w:t>。</w:t>
      </w:r>
      <w:r>
        <w:t>我们第一次用</w:t>
      </w:r>
      <w:r>
        <w:t>C</w:t>
      </w:r>
      <w:r>
        <w:t>语言开发项目，平台并不难搭建，交互平台、框架、也都给了我们，其实我们要做的也就是实现自己的</w:t>
      </w:r>
      <w:r>
        <w:t>AI</w:t>
      </w:r>
      <w:r>
        <w:rPr>
          <w:rFonts w:hint="eastAsia"/>
        </w:rPr>
        <w:t>。</w:t>
      </w:r>
      <w:r>
        <w:t>通过这次大作业，也算对</w:t>
      </w:r>
      <w:r>
        <w:t>C</w:t>
      </w:r>
      <w:r>
        <w:t>有了更多了解，其实也没有什么大的差别，但是有时候想用一</w:t>
      </w:r>
      <w:r>
        <w:rPr>
          <w:rFonts w:hint="eastAsia"/>
        </w:rPr>
        <w:t>些</w:t>
      </w:r>
      <w:r>
        <w:t>库的时候，会突然发现这个库在</w:t>
      </w:r>
      <w:r>
        <w:t>C</w:t>
      </w:r>
      <w:r>
        <w:t>里面</w:t>
      </w:r>
      <w:r>
        <w:rPr>
          <w:rFonts w:hint="eastAsia"/>
        </w:rPr>
        <w:t>没有</w:t>
      </w:r>
      <w:r>
        <w:t>。</w:t>
      </w:r>
    </w:p>
    <w:p w:rsidR="008F3551" w:rsidRDefault="008F3551" w:rsidP="00CF6DDE">
      <w:pPr>
        <w:pStyle w:val="ListParagraph"/>
        <w:numPr>
          <w:ilvl w:val="1"/>
          <w:numId w:val="8"/>
        </w:numPr>
        <w:ind w:firstLineChars="0"/>
        <w:jc w:val="both"/>
        <w:rPr>
          <w:rFonts w:hint="eastAsia"/>
        </w:rPr>
      </w:pPr>
      <w:r>
        <w:rPr>
          <w:rFonts w:hint="eastAsia"/>
        </w:rPr>
        <w:t>团队</w:t>
      </w:r>
      <w:r>
        <w:t>精神与</w:t>
      </w:r>
      <w:r>
        <w:rPr>
          <w:rFonts w:hint="eastAsia"/>
        </w:rPr>
        <w:t>竞技</w:t>
      </w:r>
      <w:r>
        <w:t>精</w:t>
      </w:r>
      <w:r>
        <w:rPr>
          <w:rFonts w:hint="eastAsia"/>
        </w:rPr>
        <w:t>神</w:t>
      </w:r>
      <w:r>
        <w:t>。</w:t>
      </w:r>
      <w:r>
        <w:rPr>
          <w:rFonts w:hint="eastAsia"/>
        </w:rPr>
        <w:t>这</w:t>
      </w:r>
      <w:r>
        <w:t>并不是我们第一次团队开发项目，</w:t>
      </w:r>
      <w:r>
        <w:rPr>
          <w:rFonts w:hint="eastAsia"/>
        </w:rPr>
        <w:t>但</w:t>
      </w:r>
      <w:r>
        <w:t>应该是最纠结的一次，为了</w:t>
      </w:r>
      <w:r>
        <w:rPr>
          <w:rFonts w:hint="eastAsia"/>
        </w:rPr>
        <w:t>优化</w:t>
      </w:r>
      <w:r>
        <w:t>我们走了太多的弯路，这其中有很多的失落，也有很多的惊喜，</w:t>
      </w:r>
      <w:r>
        <w:rPr>
          <w:rFonts w:hint="eastAsia"/>
        </w:rPr>
        <w:t>每次</w:t>
      </w:r>
      <w:r>
        <w:t>棋力的提高，每次版本的</w:t>
      </w:r>
      <w:r w:rsidR="00D24153">
        <w:rPr>
          <w:rFonts w:hint="eastAsia"/>
        </w:rPr>
        <w:t>更新</w:t>
      </w:r>
      <w:r w:rsidR="00D24153">
        <w:t>，赢了输了又赢了，这些都给过我们快乐和忧伤。通过这次比赛，也更能感受到同学间的友谊，虽然大家处在竞争的位置上，但都还能愉快的合作，拿出最强</w:t>
      </w:r>
      <w:r w:rsidR="00D24153">
        <w:rPr>
          <w:rFonts w:hint="eastAsia"/>
        </w:rPr>
        <w:t>战力</w:t>
      </w:r>
      <w:r w:rsidR="00D24153">
        <w:t>的</w:t>
      </w:r>
      <w:r w:rsidR="00D24153">
        <w:t>exe</w:t>
      </w:r>
      <w:r w:rsidR="00D24153">
        <w:t>比拼</w:t>
      </w:r>
      <w:r w:rsidR="00D24153">
        <w:rPr>
          <w:rFonts w:hint="eastAsia"/>
        </w:rPr>
        <w:t>，</w:t>
      </w:r>
      <w:r w:rsidR="00D24153">
        <w:t>并共同提高</w:t>
      </w:r>
      <w:r w:rsidR="00D24153">
        <w:rPr>
          <w:rFonts w:hint="eastAsia"/>
        </w:rPr>
        <w:t>，</w:t>
      </w:r>
      <w:r w:rsidR="00D24153">
        <w:t>也是极好的了。</w:t>
      </w:r>
    </w:p>
    <w:p w:rsidR="00A04159" w:rsidRDefault="00A04159" w:rsidP="00EC514D">
      <w:pPr>
        <w:pStyle w:val="Heading1"/>
        <w:rPr>
          <w:rFonts w:hint="eastAsia"/>
        </w:rPr>
      </w:pPr>
      <w:bookmarkStart w:id="16" w:name="_Toc409304783"/>
      <w:r>
        <w:rPr>
          <w:rFonts w:hint="eastAsia"/>
        </w:rPr>
        <w:t>致谢</w:t>
      </w:r>
      <w:bookmarkEnd w:id="16"/>
    </w:p>
    <w:p w:rsidR="00D5735F" w:rsidRDefault="00D5735F" w:rsidP="00D5735F">
      <w:r>
        <w:t>最后</w:t>
      </w:r>
      <w:r>
        <w:rPr>
          <w:rFonts w:hint="eastAsia"/>
        </w:rPr>
        <w:t>，</w:t>
      </w:r>
      <w:r w:rsidR="003F547A">
        <w:t>还要感谢张老师的</w:t>
      </w:r>
      <w:r w:rsidR="003F547A">
        <w:rPr>
          <w:rFonts w:hint="eastAsia"/>
        </w:rPr>
        <w:t>悉心</w:t>
      </w:r>
      <w:r>
        <w:t>教诲</w:t>
      </w:r>
      <w:r>
        <w:rPr>
          <w:rFonts w:hint="eastAsia"/>
        </w:rPr>
        <w:t>，</w:t>
      </w:r>
      <w:r>
        <w:t>助教的热心指导</w:t>
      </w:r>
      <w:r>
        <w:rPr>
          <w:rFonts w:hint="eastAsia"/>
        </w:rPr>
        <w:t>，</w:t>
      </w:r>
      <w:r>
        <w:t>和同学们的关心与帮助</w:t>
      </w:r>
      <w:r>
        <w:rPr>
          <w:rFonts w:hint="eastAsia"/>
        </w:rPr>
        <w:t>，</w:t>
      </w:r>
      <w:r>
        <w:t>如果没有这些师长</w:t>
      </w:r>
      <w:r>
        <w:rPr>
          <w:rFonts w:hint="eastAsia"/>
        </w:rPr>
        <w:t>，</w:t>
      </w:r>
      <w:r>
        <w:t>同学的帮助</w:t>
      </w:r>
      <w:r>
        <w:rPr>
          <w:rFonts w:hint="eastAsia"/>
        </w:rPr>
        <w:t>，</w:t>
      </w:r>
      <w:r>
        <w:t>我们肯定无法取得现在的成绩</w:t>
      </w:r>
      <w:r>
        <w:rPr>
          <w:rFonts w:hint="eastAsia"/>
        </w:rPr>
        <w:t>，谢谢你们！</w:t>
      </w:r>
    </w:p>
    <w:p w:rsidR="00CC4F87" w:rsidRPr="00694832" w:rsidRDefault="00CC4F87" w:rsidP="00CC4F87">
      <w:pPr>
        <w:pStyle w:val="Heading1"/>
        <w:rPr>
          <w:rFonts w:hint="eastAsia"/>
        </w:rPr>
      </w:pPr>
      <w:bookmarkStart w:id="17" w:name="_Toc409304784"/>
      <w:r>
        <w:rPr>
          <w:rFonts w:hint="eastAsia"/>
        </w:rPr>
        <w:lastRenderedPageBreak/>
        <w:t>参考文献</w:t>
      </w:r>
      <w:bookmarkEnd w:id="17"/>
    </w:p>
    <w:p w:rsidR="00CC4F87" w:rsidRPr="00E244FC" w:rsidRDefault="00CC4F87" w:rsidP="00CC4F87">
      <w:pPr>
        <w:rPr>
          <w:rStyle w:val="Strong"/>
        </w:rPr>
      </w:pPr>
      <w:r w:rsidRPr="00E244FC">
        <w:rPr>
          <w:rStyle w:val="Strong"/>
        </w:rPr>
        <w:t>[1]Chaslot G, Chatriot L, Fiter C, et al. Combining expert, offline, transient and online knowled</w:t>
      </w:r>
      <w:r>
        <w:rPr>
          <w:rStyle w:val="Strong"/>
        </w:rPr>
        <w:t>ge in Monte-Carlo exploration</w:t>
      </w:r>
      <w:r w:rsidRPr="00E244FC">
        <w:rPr>
          <w:rStyle w:val="Strong"/>
        </w:rPr>
        <w:t>. 2008.</w:t>
      </w:r>
    </w:p>
    <w:p w:rsidR="00CC4F87" w:rsidRPr="002E28D0" w:rsidRDefault="00CC4F87" w:rsidP="00CC4F87">
      <w:pPr>
        <w:rPr>
          <w:rStyle w:val="Strong"/>
        </w:rPr>
      </w:pPr>
      <w:r>
        <w:rPr>
          <w:rStyle w:val="Strong"/>
        </w:rPr>
        <w:t>[2</w:t>
      </w:r>
      <w:r w:rsidRPr="00E244FC">
        <w:rPr>
          <w:rStyle w:val="Strong"/>
        </w:rPr>
        <w:t xml:space="preserve">]Gelly, S., Wang, Y., Munos, R., &amp; Teytaud, O. (2006). Modification of UCT with patterns in Monte-Carlo Go (Technical Report 6062). </w:t>
      </w:r>
      <w:r w:rsidRPr="002E28D0">
        <w:rPr>
          <w:rStyle w:val="Strong"/>
        </w:rPr>
        <w:t>INRIA.</w:t>
      </w:r>
    </w:p>
    <w:p w:rsidR="00CC4F87" w:rsidRDefault="00CC4F87" w:rsidP="00CC4F87">
      <w:pPr>
        <w:rPr>
          <w:rStyle w:val="Strong"/>
        </w:rPr>
      </w:pPr>
      <w:r>
        <w:rPr>
          <w:rStyle w:val="Strong"/>
        </w:rPr>
        <w:t>[3</w:t>
      </w:r>
      <w:r w:rsidRPr="00E244FC">
        <w:rPr>
          <w:rStyle w:val="Strong"/>
        </w:rPr>
        <w:t>] Gelly S, Silver D. Monte-Carlo tree search and rapid action value estimation in computer Go. Artificial Intelligence, 2011, 175(11): 1856-1875.</w:t>
      </w:r>
    </w:p>
    <w:p w:rsidR="00D5735F" w:rsidRPr="00D5735F" w:rsidRDefault="00D5735F" w:rsidP="00D5735F">
      <w:bookmarkStart w:id="18" w:name="_GoBack"/>
      <w:bookmarkEnd w:id="18"/>
    </w:p>
    <w:sectPr w:rsidR="00D5735F" w:rsidRPr="00D5735F">
      <w:footerReference w:type="default" r:id="rId1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FB5" w:rsidRDefault="00543FB5">
      <w:pPr>
        <w:spacing w:before="0" w:after="0" w:line="240" w:lineRule="auto"/>
      </w:pPr>
      <w:r>
        <w:separator/>
      </w:r>
    </w:p>
  </w:endnote>
  <w:endnote w:type="continuationSeparator" w:id="0">
    <w:p w:rsidR="00543FB5" w:rsidRDefault="00543FB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华文新魏">
    <w:altName w:val="Arial Unicode MS"/>
    <w:charset w:val="86"/>
    <w:family w:val="auto"/>
    <w:pitch w:val="variable"/>
    <w:sig w:usb0="00000000" w:usb1="080F0000" w:usb2="00000010" w:usb3="00000000" w:csb0="0004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569" w:rsidRDefault="00083569">
    <w:pPr>
      <w:pStyle w:val="Footer"/>
    </w:pPr>
    <w:r>
      <w:rPr>
        <w:lang w:val="zh-CN"/>
      </w:rPr>
      <w:t>页</w:t>
    </w:r>
    <w:r>
      <w:rPr>
        <w:lang w:val="zh-CN"/>
      </w:rPr>
      <w:t xml:space="preserve"> </w:t>
    </w:r>
    <w:r>
      <w:fldChar w:fldCharType="begin"/>
    </w:r>
    <w:r>
      <w:instrText>PAGE  \* Arabic  \* MERGEFORMAT</w:instrText>
    </w:r>
    <w:r>
      <w:fldChar w:fldCharType="separate"/>
    </w:r>
    <w:r w:rsidR="00D57C4E" w:rsidRPr="00D57C4E">
      <w:rPr>
        <w:noProof/>
        <w:lang w:val="zh-CN"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FB5" w:rsidRDefault="00543FB5">
      <w:pPr>
        <w:spacing w:before="0" w:after="0" w:line="240" w:lineRule="auto"/>
      </w:pPr>
      <w:r>
        <w:separator/>
      </w:r>
    </w:p>
  </w:footnote>
  <w:footnote w:type="continuationSeparator" w:id="0">
    <w:p w:rsidR="00543FB5" w:rsidRDefault="00543FB5">
      <w:pPr>
        <w:spacing w:before="0" w:after="0" w:line="240" w:lineRule="auto"/>
      </w:pPr>
      <w:r>
        <w:continuationSeparator/>
      </w:r>
    </w:p>
  </w:footnote>
  <w:footnote w:id="1">
    <w:p w:rsidR="00083569" w:rsidRDefault="00083569" w:rsidP="00CA65E4">
      <w:pPr>
        <w:pStyle w:val="FootnoteText"/>
      </w:pPr>
      <w:r>
        <w:rPr>
          <w:rStyle w:val="FootnoteReference"/>
        </w:rPr>
        <w:footnoteRef/>
      </w:r>
      <w:r>
        <w:t>封面图片为</w:t>
      </w:r>
      <w:r>
        <w:t>Aplus11_5</w:t>
      </w:r>
      <w:r>
        <w:t>与上届</w:t>
      </w:r>
      <w:r>
        <w:t>undecidable</w:t>
      </w:r>
      <w:r>
        <w:t>【第一】的对战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8CA63C7"/>
    <w:multiLevelType w:val="hybridMultilevel"/>
    <w:tmpl w:val="0E90E9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BB30463"/>
    <w:multiLevelType w:val="hybridMultilevel"/>
    <w:tmpl w:val="45FAF0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F1406C3"/>
    <w:multiLevelType w:val="hybridMultilevel"/>
    <w:tmpl w:val="FAA66E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35F"/>
    <w:rsid w:val="00007A98"/>
    <w:rsid w:val="000349E0"/>
    <w:rsid w:val="0007032F"/>
    <w:rsid w:val="00083569"/>
    <w:rsid w:val="000B4F6D"/>
    <w:rsid w:val="000C398D"/>
    <w:rsid w:val="000C66CA"/>
    <w:rsid w:val="001C6DE1"/>
    <w:rsid w:val="001F03BE"/>
    <w:rsid w:val="002022C8"/>
    <w:rsid w:val="00203827"/>
    <w:rsid w:val="00217EDF"/>
    <w:rsid w:val="00242E30"/>
    <w:rsid w:val="0026066F"/>
    <w:rsid w:val="002846B6"/>
    <w:rsid w:val="003F547A"/>
    <w:rsid w:val="00473379"/>
    <w:rsid w:val="0048032A"/>
    <w:rsid w:val="0048186C"/>
    <w:rsid w:val="004D78C9"/>
    <w:rsid w:val="00543FB5"/>
    <w:rsid w:val="005526CA"/>
    <w:rsid w:val="00553425"/>
    <w:rsid w:val="0057351B"/>
    <w:rsid w:val="00577D60"/>
    <w:rsid w:val="00596F5F"/>
    <w:rsid w:val="006C6E5E"/>
    <w:rsid w:val="006D6C09"/>
    <w:rsid w:val="00726770"/>
    <w:rsid w:val="0076329D"/>
    <w:rsid w:val="00767F1A"/>
    <w:rsid w:val="007852C4"/>
    <w:rsid w:val="007945E9"/>
    <w:rsid w:val="007C2AA3"/>
    <w:rsid w:val="007E0776"/>
    <w:rsid w:val="007F7151"/>
    <w:rsid w:val="00803C64"/>
    <w:rsid w:val="00810AAA"/>
    <w:rsid w:val="00847ADA"/>
    <w:rsid w:val="008C0517"/>
    <w:rsid w:val="008F3551"/>
    <w:rsid w:val="0093343B"/>
    <w:rsid w:val="00952B5D"/>
    <w:rsid w:val="00966741"/>
    <w:rsid w:val="009A7A2E"/>
    <w:rsid w:val="009F6BF9"/>
    <w:rsid w:val="00A04159"/>
    <w:rsid w:val="00A94B44"/>
    <w:rsid w:val="00B038D5"/>
    <w:rsid w:val="00B122EC"/>
    <w:rsid w:val="00B171F6"/>
    <w:rsid w:val="00BD062E"/>
    <w:rsid w:val="00C04E6B"/>
    <w:rsid w:val="00C34BC0"/>
    <w:rsid w:val="00C444A6"/>
    <w:rsid w:val="00CA65E4"/>
    <w:rsid w:val="00CA7383"/>
    <w:rsid w:val="00CC4F87"/>
    <w:rsid w:val="00CD492F"/>
    <w:rsid w:val="00CF6DDE"/>
    <w:rsid w:val="00D24153"/>
    <w:rsid w:val="00D5735F"/>
    <w:rsid w:val="00D57C4E"/>
    <w:rsid w:val="00D63F89"/>
    <w:rsid w:val="00D75AA9"/>
    <w:rsid w:val="00E306C1"/>
    <w:rsid w:val="00E50BA4"/>
    <w:rsid w:val="00E65C40"/>
    <w:rsid w:val="00EB2005"/>
    <w:rsid w:val="00EC0608"/>
    <w:rsid w:val="00EC514D"/>
    <w:rsid w:val="00EF440E"/>
    <w:rsid w:val="00F4262C"/>
    <w:rsid w:val="00F73026"/>
    <w:rsid w:val="00F7791B"/>
    <w:rsid w:val="00FA10B0"/>
    <w:rsid w:val="00FF185C"/>
    <w:rsid w:val="00FF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5B00E8CA-6832-4AC2-9BEF-005ACD560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35F"/>
    <w:rPr>
      <w:rFonts w:eastAsia="微软雅黑"/>
    </w:rPr>
  </w:style>
  <w:style w:type="paragraph" w:styleId="Heading1">
    <w:name w:val="heading 1"/>
    <w:basedOn w:val="Normal"/>
    <w:next w:val="Normal"/>
    <w:link w:val="Heading1Char"/>
    <w:uiPriority w:val="1"/>
    <w:qFormat/>
    <w:rsid w:val="00D5735F"/>
    <w:pPr>
      <w:keepNext/>
      <w:keepLines/>
      <w:spacing w:before="600" w:after="60"/>
      <w:outlineLvl w:val="0"/>
    </w:pPr>
    <w:rPr>
      <w:rFonts w:asciiTheme="majorHAnsi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735F"/>
    <w:pPr>
      <w:keepNext/>
      <w:keepLines/>
      <w:spacing w:before="240" w:after="0"/>
      <w:outlineLvl w:val="1"/>
    </w:pPr>
    <w:rPr>
      <w:rFonts w:asciiTheme="majorHAnsi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">
    <w:name w:val="联系信息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D5735F"/>
    <w:rPr>
      <w:rFonts w:asciiTheme="majorHAnsi" w:eastAsia="微软雅黑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735F"/>
    <w:rPr>
      <w:rFonts w:asciiTheme="majorHAnsi" w:eastAsia="微软雅黑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customStyle="1" w:styleId="a0">
    <w:name w:val="描述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customStyle="1" w:styleId="a1">
    <w:name w:val="无间距"/>
    <w:link w:val="a2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a2">
    <w:name w:val="无间距字符"/>
    <w:basedOn w:val="DefaultParagraphFont"/>
    <w:link w:val="a1"/>
    <w:uiPriority w:val="1"/>
    <w:rPr>
      <w:rFonts w:asciiTheme="minorHAnsi" w:eastAsiaTheme="minorEastAsia" w:hAnsiTheme="minorHAnsi" w:cstheme="minorBidi"/>
      <w:color w:val="auto"/>
    </w:rPr>
  </w:style>
  <w:style w:type="paragraph" w:customStyle="1" w:styleId="a3">
    <w:name w:val="引言"/>
    <w:basedOn w:val="Normal"/>
    <w:next w:val="Normal"/>
    <w:link w:val="a4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a4">
    <w:name w:val="引言字符"/>
    <w:basedOn w:val="DefaultParagraphFont"/>
    <w:link w:val="a3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customStyle="1" w:styleId="a5">
    <w:name w:val="目录标题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customStyle="1" w:styleId="a6">
    <w:name w:val="正常缩进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a7">
    <w:name w:val="报告表格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A65E4"/>
    <w:pPr>
      <w:snapToGrid w:val="0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65E4"/>
    <w:rPr>
      <w:rFonts w:eastAsia="微软雅黑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CA65E4"/>
    <w:rPr>
      <w:vertAlign w:val="superscript"/>
    </w:rPr>
  </w:style>
  <w:style w:type="character" w:styleId="Strong">
    <w:name w:val="Strong"/>
    <w:basedOn w:val="DefaultParagraphFont"/>
    <w:uiPriority w:val="22"/>
    <w:qFormat/>
    <w:rsid w:val="00CC4F87"/>
    <w:rPr>
      <w:b/>
      <w:bCs/>
    </w:rPr>
  </w:style>
  <w:style w:type="paragraph" w:styleId="ListParagraph">
    <w:name w:val="List Paragraph"/>
    <w:basedOn w:val="Normal"/>
    <w:uiPriority w:val="34"/>
    <w:qFormat/>
    <w:rsid w:val="00810AAA"/>
    <w:pPr>
      <w:ind w:firstLineChars="200" w:firstLine="420"/>
    </w:pPr>
  </w:style>
  <w:style w:type="paragraph" w:styleId="TOCHeading">
    <w:name w:val="TOC Heading"/>
    <w:basedOn w:val="Heading1"/>
    <w:next w:val="Normal"/>
    <w:uiPriority w:val="39"/>
    <w:unhideWhenUsed/>
    <w:qFormat/>
    <w:rsid w:val="00EC514D"/>
    <w:pPr>
      <w:spacing w:before="240" w:after="0" w:line="259" w:lineRule="auto"/>
      <w:outlineLvl w:val="9"/>
    </w:pPr>
    <w:rPr>
      <w:rFonts w:eastAsiaTheme="majorEastAsia"/>
      <w:color w:val="007789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ppyqiaomai\AppData\Roaming\Microsoft\Templates\&#24102;&#23553;&#38754;&#30340;&#23398;&#29983;&#25253;&#21578;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9800E0360C14625AF555EB6D82F0AD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1259EAF-188E-4FDC-BB8C-D59FC07EC528}"/>
      </w:docPartPr>
      <w:docPartBody>
        <w:p w:rsidR="00FB2235" w:rsidRDefault="00F86359">
          <w:pPr>
            <w:pStyle w:val="59800E0360C14625AF555EB6D82F0AD2"/>
          </w:pPr>
          <w:r w:rsidRPr="00D75AA9">
            <w:rPr>
              <w:rFonts w:ascii="Microsoft YaHei UI" w:eastAsia="Microsoft YaHei UI" w:hAnsi="Microsoft YaHei UI"/>
              <w:lang w:val="zh-CN"/>
            </w:rPr>
            <w:t>[姓名]</w:t>
          </w:r>
        </w:p>
      </w:docPartBody>
    </w:docPart>
    <w:docPart>
      <w:docPartPr>
        <w:name w:val="28D83FDAF0B74A89AD636B618EE6360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5D84A0A-1ABB-47DF-8C31-7C77BC11745F}"/>
      </w:docPartPr>
      <w:docPartBody>
        <w:p w:rsidR="00FB2235" w:rsidRDefault="00F86359">
          <w:pPr>
            <w:pStyle w:val="28D83FDAF0B74A89AD636B618EE63600"/>
          </w:pPr>
          <w:r w:rsidRPr="00D75AA9">
            <w:rPr>
              <w:rFonts w:ascii="Microsoft YaHei UI" w:eastAsia="Microsoft YaHei UI" w:hAnsi="Microsoft YaHei UI"/>
              <w:lang w:val="zh-CN"/>
            </w:rPr>
            <w:t>[课程标题]</w:t>
          </w:r>
        </w:p>
      </w:docPartBody>
    </w:docPart>
    <w:docPart>
      <w:docPartPr>
        <w:name w:val="5A4205706CB345F7BE7DCA37CDAD1DA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2632517-0B0E-4BEE-9FD5-8FBF5A9F35E5}"/>
      </w:docPartPr>
      <w:docPartBody>
        <w:p w:rsidR="00FB2235" w:rsidRDefault="00F86359">
          <w:pPr>
            <w:pStyle w:val="5A4205706CB345F7BE7DCA37CDAD1DA0"/>
          </w:pPr>
          <w:r w:rsidRPr="00D75AA9">
            <w:rPr>
              <w:rFonts w:ascii="Microsoft YaHei UI" w:eastAsia="Microsoft YaHei UI" w:hAnsi="Microsoft YaHei UI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华文新魏">
    <w:altName w:val="Arial Unicode MS"/>
    <w:charset w:val="86"/>
    <w:family w:val="auto"/>
    <w:pitch w:val="variable"/>
    <w:sig w:usb0="00000000" w:usb1="080F0000" w:usb2="00000010" w:usb3="00000000" w:csb0="0004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359"/>
    <w:rsid w:val="00F86359"/>
    <w:rsid w:val="00FB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widowControl/>
      <w:spacing w:before="600" w:after="60" w:line="264" w:lineRule="auto"/>
      <w:jc w:val="left"/>
      <w:outlineLvl w:val="0"/>
    </w:pPr>
    <w:rPr>
      <w:rFonts w:asciiTheme="majorHAnsi" w:eastAsiaTheme="majorEastAsia" w:hAnsiTheme="majorHAnsi" w:cstheme="majorBidi"/>
      <w:color w:val="5B9BD5" w:themeColor="accent1"/>
      <w:kern w:val="0"/>
      <w:sz w:val="30"/>
      <w:szCs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widowControl/>
      <w:spacing w:before="240" w:line="264" w:lineRule="auto"/>
      <w:jc w:val="left"/>
      <w:outlineLvl w:val="1"/>
    </w:pPr>
    <w:rPr>
      <w:rFonts w:asciiTheme="majorHAnsi" w:eastAsiaTheme="majorEastAsia" w:hAnsiTheme="majorHAnsi" w:cstheme="majorBidi"/>
      <w:caps/>
      <w:color w:val="5B9BD5" w:themeColor="accent1"/>
      <w:kern w:val="0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5B9BD5" w:themeColor="accent1"/>
      <w:kern w:val="0"/>
      <w:sz w:val="30"/>
      <w:szCs w:val="2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B9BD5" w:themeColor="accent1"/>
      <w:kern w:val="0"/>
      <w:sz w:val="22"/>
      <w:szCs w:val="20"/>
    </w:rPr>
  </w:style>
  <w:style w:type="paragraph" w:styleId="ListBullet">
    <w:name w:val="List Bullet"/>
    <w:basedOn w:val="Normal"/>
    <w:uiPriority w:val="1"/>
    <w:unhideWhenUsed/>
    <w:qFormat/>
    <w:pPr>
      <w:widowControl/>
      <w:numPr>
        <w:numId w:val="1"/>
      </w:numPr>
      <w:spacing w:before="120" w:after="200" w:line="264" w:lineRule="auto"/>
      <w:jc w:val="left"/>
    </w:pPr>
    <w:rPr>
      <w:color w:val="595959" w:themeColor="text1" w:themeTint="A6"/>
      <w:kern w:val="0"/>
      <w:sz w:val="20"/>
      <w:szCs w:val="20"/>
    </w:rPr>
  </w:style>
  <w:style w:type="paragraph" w:customStyle="1" w:styleId="34EAA333E8FC4345B880F5F50E4060C8">
    <w:name w:val="34EAA333E8FC4345B880F5F50E4060C8"/>
    <w:pPr>
      <w:widowControl w:val="0"/>
      <w:jc w:val="both"/>
    </w:pPr>
  </w:style>
  <w:style w:type="paragraph" w:customStyle="1" w:styleId="59800E0360C14625AF555EB6D82F0AD2">
    <w:name w:val="59800E0360C14625AF555EB6D82F0AD2"/>
    <w:pPr>
      <w:widowControl w:val="0"/>
      <w:jc w:val="both"/>
    </w:pPr>
  </w:style>
  <w:style w:type="paragraph" w:customStyle="1" w:styleId="28D83FDAF0B74A89AD636B618EE63600">
    <w:name w:val="28D83FDAF0B74A89AD636B618EE63600"/>
    <w:pPr>
      <w:widowControl w:val="0"/>
      <w:jc w:val="both"/>
    </w:pPr>
  </w:style>
  <w:style w:type="paragraph" w:customStyle="1" w:styleId="5A4205706CB345F7BE7DCA37CDAD1DA0">
    <w:name w:val="5A4205706CB345F7BE7DCA37CDAD1DA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2015-01-17T00:00:00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67727D-94B7-4AB5-B456-78BBF9009A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AF3DC2-554A-4796-875C-1B2351F38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带封面的学生报告(2).dotx</Template>
  <TotalTime>200</TotalTime>
  <Pages>9</Pages>
  <Words>1102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人工智能课程报告</vt:lpstr>
    </vt:vector>
  </TitlesOfParts>
  <Company/>
  <LinksUpToDate>false</LinksUpToDate>
  <CharactersWithSpaces>7374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人工智能课程报告</dc:title>
  <dc:subject>个人部分</dc:subject>
  <dc:creator>张哲慧</dc:creator>
  <cp:keywords>5120309056</cp:keywords>
  <cp:lastModifiedBy>张哲慧</cp:lastModifiedBy>
  <cp:revision>50</cp:revision>
  <dcterms:created xsi:type="dcterms:W3CDTF">2015-01-17T12:11:00Z</dcterms:created>
  <dcterms:modified xsi:type="dcterms:W3CDTF">2015-01-17T17:06:00Z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